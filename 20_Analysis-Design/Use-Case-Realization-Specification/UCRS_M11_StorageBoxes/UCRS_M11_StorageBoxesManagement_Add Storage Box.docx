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7D863" w14:textId="77777777" w:rsidR="005828C4" w:rsidRDefault="005828C4" w:rsidP="005828C4">
      <w:pPr>
        <w:pStyle w:val="Title"/>
        <w:jc w:val="right"/>
      </w:pPr>
      <w:r w:rsidRPr="00D23974">
        <w:t>Eyeconic - Glasses Shop Management System</w:t>
      </w:r>
    </w:p>
    <w:p w14:paraId="3E13C951" w14:textId="4DD2552C" w:rsidR="00A61F9D" w:rsidRDefault="00F17710">
      <w:pPr>
        <w:pStyle w:val="Title"/>
        <w:jc w:val="right"/>
      </w:pPr>
      <w:r>
        <w:fldChar w:fldCharType="begin"/>
      </w:r>
      <w:r>
        <w:instrText xml:space="preserve"> TITLE  \* MERGEFORMAT </w:instrText>
      </w:r>
      <w:r>
        <w:fldChar w:fldCharType="separate"/>
      </w:r>
      <w:r w:rsidR="3A5EFF4E">
        <w:t xml:space="preserve">Use-Case-Realization Specification:M30-Add </w:t>
      </w:r>
      <w:r>
        <w:fldChar w:fldCharType="end"/>
      </w:r>
      <w:r w:rsidR="005D2676">
        <w:t>Storage Box</w:t>
      </w:r>
    </w:p>
    <w:p w14:paraId="672A6659" w14:textId="77777777" w:rsidR="00A61F9D" w:rsidRDefault="00A61F9D">
      <w:pPr>
        <w:pStyle w:val="Title"/>
        <w:jc w:val="right"/>
      </w:pPr>
    </w:p>
    <w:p w14:paraId="40C13AE3" w14:textId="77777777" w:rsidR="00A61F9D" w:rsidRDefault="00172905">
      <w:pPr>
        <w:pStyle w:val="Title"/>
        <w:jc w:val="right"/>
        <w:rPr>
          <w:sz w:val="28"/>
        </w:rPr>
      </w:pPr>
      <w:r>
        <w:rPr>
          <w:sz w:val="28"/>
        </w:rPr>
        <w:t>Version &lt;1.0&gt;</w:t>
      </w:r>
    </w:p>
    <w:p w14:paraId="0A37501D" w14:textId="77777777" w:rsidR="00A61F9D" w:rsidRDefault="00A61F9D">
      <w:pPr>
        <w:pStyle w:val="Title"/>
        <w:rPr>
          <w:sz w:val="28"/>
        </w:rPr>
      </w:pPr>
    </w:p>
    <w:p w14:paraId="5DAB6C7B" w14:textId="77777777" w:rsidR="00A61F9D" w:rsidRDefault="00A61F9D"/>
    <w:p w14:paraId="02EB378F" w14:textId="77777777" w:rsidR="00A61F9D" w:rsidRDefault="00A61F9D">
      <w:pPr>
        <w:sectPr w:rsidR="00A61F9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4B08E8BD" w14:textId="77777777" w:rsidR="00A61F9D" w:rsidRDefault="00172905">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1F9D" w14:paraId="515F3EAA" w14:textId="77777777" w:rsidTr="3A5EFF4E">
        <w:tc>
          <w:tcPr>
            <w:tcW w:w="2304" w:type="dxa"/>
          </w:tcPr>
          <w:p w14:paraId="491072FA" w14:textId="77777777" w:rsidR="00A61F9D" w:rsidRDefault="00172905" w:rsidP="000F01CA">
            <w:pPr>
              <w:pStyle w:val="Tabletext"/>
              <w:jc w:val="center"/>
              <w:rPr>
                <w:b/>
              </w:rPr>
            </w:pPr>
            <w:r>
              <w:rPr>
                <w:b/>
              </w:rPr>
              <w:t>Date</w:t>
            </w:r>
          </w:p>
        </w:tc>
        <w:tc>
          <w:tcPr>
            <w:tcW w:w="1152" w:type="dxa"/>
          </w:tcPr>
          <w:p w14:paraId="6B814A1E" w14:textId="77777777" w:rsidR="00A61F9D" w:rsidRDefault="00172905" w:rsidP="000F01CA">
            <w:pPr>
              <w:pStyle w:val="Tabletext"/>
              <w:jc w:val="center"/>
              <w:rPr>
                <w:b/>
              </w:rPr>
            </w:pPr>
            <w:r>
              <w:rPr>
                <w:b/>
              </w:rPr>
              <w:t>Version</w:t>
            </w:r>
          </w:p>
        </w:tc>
        <w:tc>
          <w:tcPr>
            <w:tcW w:w="3744" w:type="dxa"/>
          </w:tcPr>
          <w:p w14:paraId="31FF54C8" w14:textId="77777777" w:rsidR="00A61F9D" w:rsidRDefault="00172905" w:rsidP="000F01CA">
            <w:pPr>
              <w:pStyle w:val="Tabletext"/>
              <w:jc w:val="center"/>
              <w:rPr>
                <w:b/>
              </w:rPr>
            </w:pPr>
            <w:r>
              <w:rPr>
                <w:b/>
              </w:rPr>
              <w:t>Description</w:t>
            </w:r>
          </w:p>
        </w:tc>
        <w:tc>
          <w:tcPr>
            <w:tcW w:w="2304" w:type="dxa"/>
          </w:tcPr>
          <w:p w14:paraId="1C7DF0E4" w14:textId="77777777" w:rsidR="00A61F9D" w:rsidRDefault="00172905" w:rsidP="000F01CA">
            <w:pPr>
              <w:pStyle w:val="Tabletext"/>
              <w:jc w:val="center"/>
              <w:rPr>
                <w:b/>
              </w:rPr>
            </w:pPr>
            <w:r>
              <w:rPr>
                <w:b/>
              </w:rPr>
              <w:t>Author</w:t>
            </w:r>
          </w:p>
        </w:tc>
      </w:tr>
      <w:tr w:rsidR="00A61F9D" w14:paraId="53A4330D" w14:textId="77777777" w:rsidTr="3A5EFF4E">
        <w:tc>
          <w:tcPr>
            <w:tcW w:w="2304" w:type="dxa"/>
          </w:tcPr>
          <w:p w14:paraId="2916F5EE" w14:textId="0E998D3D" w:rsidR="00A61F9D" w:rsidRDefault="005828C4" w:rsidP="000F01CA">
            <w:pPr>
              <w:pStyle w:val="Tabletext"/>
              <w:jc w:val="center"/>
            </w:pPr>
            <w:r>
              <w:t>0</w:t>
            </w:r>
            <w:r w:rsidR="00FA15BC">
              <w:t>4</w:t>
            </w:r>
            <w:r>
              <w:t>/11</w:t>
            </w:r>
            <w:r w:rsidR="00AB2229">
              <w:t>/2019</w:t>
            </w:r>
          </w:p>
        </w:tc>
        <w:tc>
          <w:tcPr>
            <w:tcW w:w="1152" w:type="dxa"/>
          </w:tcPr>
          <w:p w14:paraId="4B3AA50C" w14:textId="77777777" w:rsidR="00A61F9D" w:rsidRDefault="00AB2229" w:rsidP="000F01CA">
            <w:pPr>
              <w:pStyle w:val="Tabletext"/>
              <w:jc w:val="center"/>
            </w:pPr>
            <w:r>
              <w:t>1.0</w:t>
            </w:r>
          </w:p>
        </w:tc>
        <w:tc>
          <w:tcPr>
            <w:tcW w:w="3744" w:type="dxa"/>
          </w:tcPr>
          <w:p w14:paraId="34FFC20C" w14:textId="23D6A415" w:rsidR="00A61F9D" w:rsidRDefault="3A5EFF4E" w:rsidP="000F01CA">
            <w:pPr>
              <w:pStyle w:val="Tabletext"/>
              <w:jc w:val="center"/>
            </w:pPr>
            <w:r w:rsidRPr="3A5EFF4E">
              <w:rPr>
                <w:rFonts w:ascii="Arial" w:hAnsi="Arial" w:cs="Arial"/>
              </w:rPr>
              <w:t xml:space="preserve">The first version of add </w:t>
            </w:r>
            <w:r w:rsidR="005D2676">
              <w:rPr>
                <w:rFonts w:ascii="Arial" w:hAnsi="Arial" w:cs="Arial"/>
              </w:rPr>
              <w:t>Storage Box</w:t>
            </w:r>
          </w:p>
        </w:tc>
        <w:tc>
          <w:tcPr>
            <w:tcW w:w="2304" w:type="dxa"/>
          </w:tcPr>
          <w:p w14:paraId="05AB1042" w14:textId="15386289" w:rsidR="00A61F9D" w:rsidRPr="001E3EA8" w:rsidRDefault="3A5EFF4E" w:rsidP="3A5EFF4E">
            <w:pPr>
              <w:pStyle w:val="Tabletext"/>
              <w:jc w:val="center"/>
            </w:pPr>
            <w:r w:rsidRPr="3A5EFF4E">
              <w:rPr>
                <w:rFonts w:ascii="Arial" w:hAnsi="Arial" w:cs="Arial"/>
              </w:rPr>
              <w:t>Nguyễn Tuấn Anh</w:t>
            </w:r>
          </w:p>
        </w:tc>
      </w:tr>
    </w:tbl>
    <w:p w14:paraId="6A05A809" w14:textId="77777777" w:rsidR="00A61F9D" w:rsidRDefault="00A61F9D" w:rsidP="000F01CA">
      <w:pPr>
        <w:jc w:val="center"/>
      </w:pPr>
    </w:p>
    <w:p w14:paraId="22E0FC93" w14:textId="77777777" w:rsidR="00A61F9D" w:rsidRDefault="00172905">
      <w:pPr>
        <w:pStyle w:val="Title"/>
      </w:pPr>
      <w:r>
        <w:br w:type="page"/>
      </w:r>
      <w:r>
        <w:lastRenderedPageBreak/>
        <w:t>Table of Contents</w:t>
      </w:r>
    </w:p>
    <w:p w14:paraId="25BFBC75" w14:textId="77777777" w:rsidR="00A61F9D" w:rsidRDefault="001729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D05ACD">
        <w:rPr>
          <w:noProof/>
        </w:rPr>
        <w:t>4</w:t>
      </w:r>
      <w:r>
        <w:rPr>
          <w:noProof/>
        </w:rPr>
        <w:fldChar w:fldCharType="end"/>
      </w:r>
    </w:p>
    <w:p w14:paraId="72EDA2BA" w14:textId="77777777" w:rsidR="00A61F9D" w:rsidRDefault="001729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D05ACD">
        <w:rPr>
          <w:noProof/>
        </w:rPr>
        <w:t>4</w:t>
      </w:r>
      <w:r>
        <w:rPr>
          <w:noProof/>
        </w:rPr>
        <w:fldChar w:fldCharType="end"/>
      </w:r>
    </w:p>
    <w:p w14:paraId="0952205F" w14:textId="77777777" w:rsidR="00A61F9D" w:rsidRDefault="001729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D05ACD">
        <w:rPr>
          <w:noProof/>
        </w:rPr>
        <w:t>4</w:t>
      </w:r>
      <w:r>
        <w:rPr>
          <w:noProof/>
        </w:rPr>
        <w:fldChar w:fldCharType="end"/>
      </w:r>
    </w:p>
    <w:p w14:paraId="3B71FD81" w14:textId="77777777" w:rsidR="00A61F9D" w:rsidRDefault="001729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D05ACD">
        <w:rPr>
          <w:noProof/>
        </w:rPr>
        <w:t>4</w:t>
      </w:r>
      <w:r>
        <w:rPr>
          <w:noProof/>
        </w:rPr>
        <w:fldChar w:fldCharType="end"/>
      </w:r>
    </w:p>
    <w:p w14:paraId="0625CB3B" w14:textId="77777777" w:rsidR="00A61F9D" w:rsidRDefault="001729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D05ACD">
        <w:rPr>
          <w:noProof/>
        </w:rPr>
        <w:t>4</w:t>
      </w:r>
      <w:r>
        <w:rPr>
          <w:noProof/>
        </w:rPr>
        <w:fldChar w:fldCharType="end"/>
      </w:r>
    </w:p>
    <w:p w14:paraId="53B579CB" w14:textId="77777777" w:rsidR="00A61F9D" w:rsidRDefault="001729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D05ACD">
        <w:rPr>
          <w:noProof/>
        </w:rPr>
        <w:t>4</w:t>
      </w:r>
      <w:r>
        <w:rPr>
          <w:noProof/>
        </w:rPr>
        <w:fldChar w:fldCharType="end"/>
      </w:r>
    </w:p>
    <w:p w14:paraId="11E54304" w14:textId="77777777" w:rsidR="00A61F9D" w:rsidRDefault="001729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D05ACD">
        <w:rPr>
          <w:noProof/>
        </w:rPr>
        <w:t>4</w:t>
      </w:r>
      <w:r>
        <w:rPr>
          <w:noProof/>
        </w:rPr>
        <w:fldChar w:fldCharType="end"/>
      </w:r>
    </w:p>
    <w:p w14:paraId="36E5758D" w14:textId="77777777" w:rsidR="00A61F9D" w:rsidRDefault="001729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D05ACD">
        <w:rPr>
          <w:noProof/>
        </w:rPr>
        <w:t>6</w:t>
      </w:r>
      <w:r>
        <w:rPr>
          <w:noProof/>
        </w:rPr>
        <w:fldChar w:fldCharType="end"/>
      </w:r>
    </w:p>
    <w:p w14:paraId="5A39BBE3" w14:textId="77777777" w:rsidR="00107B96" w:rsidRDefault="00172905">
      <w:pPr>
        <w:pStyle w:val="Title"/>
      </w:pPr>
      <w:r>
        <w:fldChar w:fldCharType="end"/>
      </w:r>
    </w:p>
    <w:p w14:paraId="41C8F396" w14:textId="77777777" w:rsidR="00107B96" w:rsidRDefault="00107B96">
      <w:pPr>
        <w:pStyle w:val="Title"/>
      </w:pPr>
    </w:p>
    <w:p w14:paraId="2820CC9D" w14:textId="43949499" w:rsidR="00A61F9D" w:rsidRDefault="00172905">
      <w:pPr>
        <w:pStyle w:val="Title"/>
      </w:pPr>
      <w:r w:rsidRPr="00107B96">
        <w:br w:type="page"/>
      </w:r>
      <w:r w:rsidR="00F17710">
        <w:lastRenderedPageBreak/>
        <w:fldChar w:fldCharType="begin"/>
      </w:r>
      <w:r w:rsidR="00F17710">
        <w:instrText xml:space="preserve"> TITLE  \* MERGEFORMAT </w:instrText>
      </w:r>
      <w:r w:rsidR="00F17710">
        <w:fldChar w:fldCharType="separate"/>
      </w:r>
      <w:r w:rsidR="0025652B">
        <w:t>Use-C</w:t>
      </w:r>
      <w:r w:rsidR="001E3EA8">
        <w:t xml:space="preserve">ase-Realization Specification: </w:t>
      </w:r>
      <w:r w:rsidR="00100E98">
        <w:t xml:space="preserve">Add </w:t>
      </w:r>
      <w:r w:rsidR="005D2676">
        <w:t>Storage Box</w:t>
      </w:r>
      <w:r w:rsidR="00F17710">
        <w:fldChar w:fldCharType="end"/>
      </w:r>
    </w:p>
    <w:p w14:paraId="3E7A9F1C" w14:textId="77777777" w:rsidR="00A61F9D" w:rsidRDefault="00172905">
      <w:pPr>
        <w:pStyle w:val="Heading1"/>
      </w:pPr>
      <w:bookmarkStart w:id="0" w:name="_Toc456598586"/>
      <w:bookmarkStart w:id="1" w:name="_Toc492766282"/>
      <w:r>
        <w:t>Introduction</w:t>
      </w:r>
      <w:bookmarkEnd w:id="0"/>
      <w:bookmarkEnd w:id="1"/>
    </w:p>
    <w:p w14:paraId="39EC13BE" w14:textId="77777777" w:rsidR="00A61F9D" w:rsidRDefault="00172905">
      <w:pPr>
        <w:pStyle w:val="Heading2"/>
      </w:pPr>
      <w:bookmarkStart w:id="2" w:name="_Toc456598587"/>
      <w:bookmarkStart w:id="3" w:name="_Toc492766283"/>
      <w:r>
        <w:t>Purpose</w:t>
      </w:r>
      <w:bookmarkEnd w:id="2"/>
      <w:bookmarkEnd w:id="3"/>
    </w:p>
    <w:p w14:paraId="27AC9530" w14:textId="72AC8A40" w:rsidR="00EE6346" w:rsidRPr="00EE6346" w:rsidRDefault="3A5EFF4E" w:rsidP="00EE6346">
      <w:pPr>
        <w:ind w:left="720"/>
      </w:pPr>
      <w:r>
        <w:t xml:space="preserve">This document describes how the Add </w:t>
      </w:r>
      <w:r w:rsidR="005D2676">
        <w:t>Storage Box</w:t>
      </w:r>
      <w:r>
        <w:t xml:space="preserve"> use case is realized within the design model.</w:t>
      </w:r>
    </w:p>
    <w:p w14:paraId="56DABE0D" w14:textId="77777777" w:rsidR="00A61F9D" w:rsidRDefault="00172905">
      <w:pPr>
        <w:pStyle w:val="Heading2"/>
      </w:pPr>
      <w:bookmarkStart w:id="4" w:name="_Toc456598588"/>
      <w:bookmarkStart w:id="5" w:name="_Toc492766284"/>
      <w:r>
        <w:t>Scope</w:t>
      </w:r>
      <w:bookmarkEnd w:id="4"/>
      <w:bookmarkEnd w:id="5"/>
    </w:p>
    <w:p w14:paraId="78F46FFB" w14:textId="77777777" w:rsidR="00417D99" w:rsidRPr="00417D99" w:rsidRDefault="00417D99" w:rsidP="00417D99">
      <w:pPr>
        <w:ind w:left="720"/>
      </w:pPr>
      <w:r w:rsidRPr="00417D99">
        <w:t xml:space="preserve">This document applies to the </w:t>
      </w:r>
      <w:r w:rsidR="004E2709" w:rsidRPr="00D23974">
        <w:t>Eyeconic - Glasses Shop Management System</w:t>
      </w:r>
      <w:r w:rsidR="006F51BF">
        <w:t>.</w:t>
      </w:r>
    </w:p>
    <w:p w14:paraId="65E7AD01" w14:textId="77777777" w:rsidR="00A61F9D" w:rsidRDefault="00172905">
      <w:pPr>
        <w:pStyle w:val="Heading2"/>
      </w:pPr>
      <w:bookmarkStart w:id="6" w:name="_Toc456598589"/>
      <w:bookmarkStart w:id="7" w:name="_Toc492766285"/>
      <w:r>
        <w:t>Definitions, Acronyms, and Abbreviations</w:t>
      </w:r>
      <w:bookmarkEnd w:id="6"/>
      <w:bookmarkEnd w:id="7"/>
    </w:p>
    <w:p w14:paraId="6232310D" w14:textId="77777777" w:rsidR="004E51E0" w:rsidRPr="004E51E0" w:rsidRDefault="004E51E0" w:rsidP="004E51E0">
      <w:pPr>
        <w:ind w:left="720"/>
      </w:pPr>
      <w:r>
        <w:t>None.</w:t>
      </w:r>
    </w:p>
    <w:p w14:paraId="071E4E01" w14:textId="77777777" w:rsidR="00A61F9D" w:rsidRDefault="00172905">
      <w:pPr>
        <w:pStyle w:val="Heading2"/>
      </w:pPr>
      <w:bookmarkStart w:id="8" w:name="_Toc456598590"/>
      <w:bookmarkStart w:id="9" w:name="_Toc492766286"/>
      <w:r>
        <w:t>References</w:t>
      </w:r>
      <w:bookmarkEnd w:id="8"/>
      <w:bookmarkEnd w:id="9"/>
    </w:p>
    <w:p w14:paraId="31F23FDB" w14:textId="77777777" w:rsidR="004E51E0" w:rsidRPr="004E51E0" w:rsidRDefault="004E51E0" w:rsidP="004E51E0">
      <w:pPr>
        <w:ind w:left="720"/>
      </w:pPr>
      <w:r>
        <w:t>None.</w:t>
      </w:r>
    </w:p>
    <w:p w14:paraId="6C0E1DE5" w14:textId="77777777" w:rsidR="00A61F9D" w:rsidRDefault="00172905">
      <w:pPr>
        <w:pStyle w:val="Heading2"/>
      </w:pPr>
      <w:bookmarkStart w:id="10" w:name="_Toc456598591"/>
      <w:bookmarkStart w:id="11" w:name="_Toc492766287"/>
      <w:r>
        <w:t>Overview</w:t>
      </w:r>
      <w:bookmarkEnd w:id="10"/>
      <w:bookmarkEnd w:id="11"/>
    </w:p>
    <w:p w14:paraId="2B79A9C0" w14:textId="2BB04491" w:rsidR="00887113" w:rsidRPr="00887113" w:rsidRDefault="3A5EFF4E" w:rsidP="00887113">
      <w:pPr>
        <w:ind w:left="720"/>
      </w:pPr>
      <w:r>
        <w:t xml:space="preserve">In the following section, Use-Case Realization Specification of the Add </w:t>
      </w:r>
      <w:r w:rsidR="005D2676">
        <w:t>Storage Box</w:t>
      </w:r>
      <w:r>
        <w:t xml:space="preserve"> use-case of the Eyeconic is provided in detail. The first section is a textual description of the Use-Case specification. The following section contains sequence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14:paraId="4ED1F348" w14:textId="77777777" w:rsidR="00A61F9D" w:rsidRDefault="00172905">
      <w:pPr>
        <w:pStyle w:val="Heading1"/>
      </w:pPr>
      <w:bookmarkStart w:id="12" w:name="_Toc492766288"/>
      <w:r>
        <w:t>Flow of Events—Design</w:t>
      </w:r>
      <w:bookmarkEnd w:id="12"/>
      <w:r>
        <w:t xml:space="preserve"> </w:t>
      </w:r>
    </w:p>
    <w:p w14:paraId="1B6C1A31" w14:textId="77777777" w:rsidR="000D4237" w:rsidRDefault="000D4237" w:rsidP="001B2C10">
      <w:pPr>
        <w:rPr>
          <w:rFonts w:ascii="Arial" w:hAnsi="Arial" w:cs="Arial"/>
          <w:b/>
        </w:rPr>
      </w:pPr>
      <w:r w:rsidRPr="001B2C10">
        <w:rPr>
          <w:rFonts w:ascii="Arial" w:hAnsi="Arial" w:cs="Arial"/>
          <w:b/>
        </w:rPr>
        <w:t xml:space="preserve">2.1. </w:t>
      </w:r>
      <w:r w:rsidR="0028062C">
        <w:rPr>
          <w:rFonts w:ascii="Arial" w:hAnsi="Arial" w:cs="Arial"/>
          <w:b/>
        </w:rPr>
        <w:tab/>
      </w:r>
      <w:r w:rsidRPr="001B2C10">
        <w:rPr>
          <w:rFonts w:ascii="Arial" w:hAnsi="Arial" w:cs="Arial"/>
          <w:b/>
        </w:rPr>
        <w:t>Use-Case Specification</w:t>
      </w:r>
    </w:p>
    <w:p w14:paraId="72A3D3EC" w14:textId="77777777" w:rsidR="00C201FD" w:rsidRDefault="00C201FD" w:rsidP="001B2C10">
      <w:pPr>
        <w:rPr>
          <w:rFonts w:ascii="Arial" w:hAnsi="Arial" w:cs="Arial"/>
          <w:b/>
        </w:rPr>
      </w:pPr>
    </w:p>
    <w:p w14:paraId="0D0B940D" w14:textId="5EC2B663" w:rsidR="00C201FD" w:rsidRPr="001B2C10" w:rsidRDefault="005D2676" w:rsidP="006427FA">
      <w:pPr>
        <w:ind w:left="810"/>
        <w:rPr>
          <w:rFonts w:ascii="Arial" w:hAnsi="Arial" w:cs="Arial"/>
          <w:b/>
        </w:rPr>
      </w:pPr>
      <w:r>
        <w:rPr>
          <w:noProof/>
        </w:rPr>
        <w:drawing>
          <wp:inline distT="0" distB="0" distL="0" distR="0" wp14:anchorId="6EDBD67E" wp14:editId="3B202269">
            <wp:extent cx="5343525" cy="14027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1402715"/>
                    </a:xfrm>
                    <a:prstGeom prst="rect">
                      <a:avLst/>
                    </a:prstGeom>
                  </pic:spPr>
                </pic:pic>
              </a:graphicData>
            </a:graphic>
          </wp:inline>
        </w:drawing>
      </w:r>
    </w:p>
    <w:tbl>
      <w:tblPr>
        <w:tblStyle w:val="LightList"/>
        <w:tblpPr w:leftFromText="180" w:rightFromText="180" w:vertAnchor="text" w:tblpX="769" w:tblpY="151"/>
        <w:tblW w:w="0" w:type="auto"/>
        <w:tblLook w:val="0000" w:firstRow="0" w:lastRow="0" w:firstColumn="0" w:lastColumn="0" w:noHBand="0" w:noVBand="0"/>
      </w:tblPr>
      <w:tblGrid>
        <w:gridCol w:w="2670"/>
        <w:gridCol w:w="15"/>
        <w:gridCol w:w="30"/>
        <w:gridCol w:w="5673"/>
      </w:tblGrid>
      <w:tr w:rsidR="00CF3557" w:rsidRPr="00EA0612" w14:paraId="3C4FF1AD" w14:textId="77777777" w:rsidTr="3A5EFF4E">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715" w:type="dxa"/>
            <w:gridSpan w:val="3"/>
          </w:tcPr>
          <w:p w14:paraId="0D909AED" w14:textId="77777777" w:rsidR="00CF3557" w:rsidRPr="00EA0612" w:rsidRDefault="00CF3557" w:rsidP="00672023">
            <w:pPr>
              <w:rPr>
                <w:b/>
              </w:rPr>
            </w:pPr>
            <w:r w:rsidRPr="00EA0612">
              <w:rPr>
                <w:b/>
              </w:rPr>
              <w:t>Name</w:t>
            </w:r>
          </w:p>
        </w:tc>
        <w:tc>
          <w:tcPr>
            <w:tcW w:w="5673" w:type="dxa"/>
            <w:tcBorders>
              <w:top w:val="single" w:sz="4" w:space="0" w:color="auto"/>
              <w:bottom w:val="single" w:sz="4" w:space="0" w:color="auto"/>
              <w:right w:val="single" w:sz="4" w:space="0" w:color="auto"/>
            </w:tcBorders>
            <w:shd w:val="clear" w:color="auto" w:fill="auto"/>
          </w:tcPr>
          <w:p w14:paraId="2B471A67" w14:textId="3F6AD95D" w:rsidR="00CF3557" w:rsidRPr="00EA0612" w:rsidRDefault="3A5EFF4E"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t xml:space="preserve">Add </w:t>
            </w:r>
            <w:r w:rsidR="005D2676">
              <w:t>Storage Box</w:t>
            </w:r>
          </w:p>
        </w:tc>
      </w:tr>
      <w:tr w:rsidR="00CF3557" w:rsidRPr="00EA0612" w14:paraId="020A9761"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cnfStyle w:val="000010000000" w:firstRow="0" w:lastRow="0" w:firstColumn="0" w:lastColumn="0" w:oddVBand="1" w:evenVBand="0" w:oddHBand="0" w:evenHBand="0" w:firstRowFirstColumn="0" w:firstRowLastColumn="0" w:lastRowFirstColumn="0" w:lastRowLastColumn="0"/>
            <w:tcW w:w="2715" w:type="dxa"/>
            <w:gridSpan w:val="3"/>
            <w:tcBorders>
              <w:top w:val="single" w:sz="4" w:space="0" w:color="auto"/>
              <w:left w:val="single" w:sz="4" w:space="0" w:color="auto"/>
              <w:bottom w:val="single" w:sz="4" w:space="0" w:color="auto"/>
              <w:right w:val="single" w:sz="4" w:space="0" w:color="auto"/>
            </w:tcBorders>
          </w:tcPr>
          <w:p w14:paraId="077EC57F" w14:textId="4E1EC83E" w:rsidR="00CF3557" w:rsidRPr="00EA0612" w:rsidRDefault="00CF3557" w:rsidP="00672023">
            <w:pPr>
              <w:rPr>
                <w:b/>
              </w:rPr>
            </w:pPr>
            <w:r w:rsidRPr="00EA0612">
              <w:rPr>
                <w:b/>
              </w:rPr>
              <w:t>Brief De</w:t>
            </w:r>
            <w:r w:rsidR="00A41B60">
              <w:rPr>
                <w:b/>
              </w:rPr>
              <w:t>s</w:t>
            </w:r>
            <w:r w:rsidRPr="00EA0612">
              <w:rPr>
                <w:b/>
              </w:rPr>
              <w:t>cription</w:t>
            </w:r>
          </w:p>
        </w:tc>
        <w:tc>
          <w:tcPr>
            <w:tcW w:w="5673" w:type="dxa"/>
            <w:tcBorders>
              <w:top w:val="single" w:sz="4" w:space="0" w:color="auto"/>
              <w:left w:val="single" w:sz="4" w:space="0" w:color="auto"/>
              <w:bottom w:val="single" w:sz="4" w:space="0" w:color="auto"/>
              <w:right w:val="single" w:sz="4" w:space="0" w:color="auto"/>
            </w:tcBorders>
            <w:shd w:val="clear" w:color="auto" w:fill="auto"/>
          </w:tcPr>
          <w:p w14:paraId="6CDEF329" w14:textId="17260520" w:rsidR="00CF3557" w:rsidRPr="00EA0612" w:rsidRDefault="00CF3557" w:rsidP="000052C5">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Administrator add</w:t>
            </w:r>
            <w:r w:rsidR="00C42AC7" w:rsidRPr="00EA0612">
              <w:t>s</w:t>
            </w:r>
            <w:r w:rsidRPr="00EA0612">
              <w:t xml:space="preserve"> new </w:t>
            </w:r>
            <w:r w:rsidR="005D2676">
              <w:t>Storage Boxes</w:t>
            </w:r>
            <w:r w:rsidR="00673B8A" w:rsidRPr="00EA0612">
              <w:t xml:space="preserve"> </w:t>
            </w:r>
            <w:r w:rsidR="000052C5" w:rsidRPr="00EA0612">
              <w:t>in</w:t>
            </w:r>
            <w:r w:rsidR="00673B8A" w:rsidRPr="00EA0612">
              <w:t xml:space="preserve">to the </w:t>
            </w:r>
            <w:r w:rsidR="000052C5" w:rsidRPr="00EA0612">
              <w:t>website</w:t>
            </w:r>
            <w:r w:rsidR="00673B8A" w:rsidRPr="00EA0612">
              <w:t>.</w:t>
            </w:r>
          </w:p>
        </w:tc>
      </w:tr>
      <w:tr w:rsidR="00CF3557" w:rsidRPr="00EA0612" w14:paraId="1D9FF017"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50"/>
        </w:trPr>
        <w:tc>
          <w:tcPr>
            <w:cnfStyle w:val="000010000000" w:firstRow="0" w:lastRow="0" w:firstColumn="0" w:lastColumn="0" w:oddVBand="1" w:evenVBand="0" w:oddHBand="0" w:evenHBand="0" w:firstRowFirstColumn="0" w:firstRowLastColumn="0" w:lastRowFirstColumn="0" w:lastRowLastColumn="0"/>
            <w:tcW w:w="2715" w:type="dxa"/>
            <w:gridSpan w:val="3"/>
            <w:tcBorders>
              <w:top w:val="single" w:sz="4" w:space="0" w:color="auto"/>
              <w:left w:val="single" w:sz="4" w:space="0" w:color="auto"/>
              <w:bottom w:val="single" w:sz="4" w:space="0" w:color="auto"/>
              <w:right w:val="single" w:sz="4" w:space="0" w:color="auto"/>
            </w:tcBorders>
          </w:tcPr>
          <w:p w14:paraId="4EA1D6CC" w14:textId="77777777" w:rsidR="00CF3557" w:rsidRPr="00EA0612" w:rsidRDefault="00CF3557" w:rsidP="00672023">
            <w:pPr>
              <w:rPr>
                <w:b/>
              </w:rPr>
            </w:pPr>
            <w:r w:rsidRPr="00EA0612">
              <w:rPr>
                <w:b/>
              </w:rPr>
              <w:t>Actors</w:t>
            </w:r>
          </w:p>
        </w:tc>
        <w:tc>
          <w:tcPr>
            <w:tcW w:w="5673" w:type="dxa"/>
            <w:tcBorders>
              <w:top w:val="single" w:sz="4" w:space="0" w:color="auto"/>
              <w:left w:val="single" w:sz="4" w:space="0" w:color="auto"/>
              <w:bottom w:val="single" w:sz="4" w:space="0" w:color="auto"/>
              <w:right w:val="single" w:sz="4" w:space="0" w:color="auto"/>
            </w:tcBorders>
            <w:shd w:val="clear" w:color="auto" w:fill="auto"/>
          </w:tcPr>
          <w:p w14:paraId="040611BF"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Administrator</w:t>
            </w:r>
          </w:p>
        </w:tc>
      </w:tr>
      <w:tr w:rsidR="00CF3557" w:rsidRPr="00EA0612" w14:paraId="601A34F2"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trPr>
        <w:tc>
          <w:tcPr>
            <w:cnfStyle w:val="000010000000" w:firstRow="0" w:lastRow="0" w:firstColumn="0" w:lastColumn="0" w:oddVBand="1" w:evenVBand="0" w:oddHBand="0" w:evenHBand="0" w:firstRowFirstColumn="0" w:firstRowLastColumn="0" w:lastRowFirstColumn="0" w:lastRowLastColumn="0"/>
            <w:tcW w:w="8388" w:type="dxa"/>
            <w:gridSpan w:val="4"/>
            <w:tcBorders>
              <w:top w:val="single" w:sz="4" w:space="0" w:color="auto"/>
              <w:left w:val="single" w:sz="4" w:space="0" w:color="auto"/>
              <w:bottom w:val="single" w:sz="4" w:space="0" w:color="auto"/>
              <w:right w:val="single" w:sz="4" w:space="0" w:color="auto"/>
            </w:tcBorders>
          </w:tcPr>
          <w:p w14:paraId="0464D6FA" w14:textId="77777777" w:rsidR="00CF3557" w:rsidRPr="00EA0612" w:rsidRDefault="00CF3557" w:rsidP="00672023">
            <w:pPr>
              <w:rPr>
                <w:b/>
              </w:rPr>
            </w:pPr>
            <w:r w:rsidRPr="00EA0612">
              <w:rPr>
                <w:b/>
              </w:rPr>
              <w:t>Flow of  Events</w:t>
            </w:r>
          </w:p>
        </w:tc>
      </w:tr>
      <w:tr w:rsidR="00CF3557" w:rsidRPr="00EA0612" w14:paraId="5319707F"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8388" w:type="dxa"/>
            <w:gridSpan w:val="4"/>
            <w:tcBorders>
              <w:top w:val="single" w:sz="4" w:space="0" w:color="auto"/>
              <w:left w:val="single" w:sz="4" w:space="0" w:color="auto"/>
              <w:bottom w:val="single" w:sz="4" w:space="0" w:color="auto"/>
              <w:right w:val="single" w:sz="4" w:space="0" w:color="auto"/>
            </w:tcBorders>
          </w:tcPr>
          <w:p w14:paraId="05BCE299" w14:textId="77777777" w:rsidR="00CF3557" w:rsidRPr="00EA0612" w:rsidRDefault="00CF3557" w:rsidP="00672023">
            <w:pPr>
              <w:rPr>
                <w:b/>
              </w:rPr>
            </w:pPr>
            <w:r w:rsidRPr="00EA0612">
              <w:rPr>
                <w:b/>
              </w:rPr>
              <w:t>Basic Flow</w:t>
            </w:r>
          </w:p>
        </w:tc>
      </w:tr>
      <w:tr w:rsidR="00CF3557" w:rsidRPr="00EA0612" w14:paraId="24362D83"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40"/>
        </w:trPr>
        <w:tc>
          <w:tcPr>
            <w:cnfStyle w:val="000010000000" w:firstRow="0" w:lastRow="0" w:firstColumn="0" w:lastColumn="0" w:oddVBand="1" w:evenVBand="0" w:oddHBand="0" w:evenHBand="0" w:firstRowFirstColumn="0" w:firstRowLastColumn="0" w:lastRowFirstColumn="0" w:lastRowLastColumn="0"/>
            <w:tcW w:w="8388" w:type="dxa"/>
            <w:gridSpan w:val="4"/>
            <w:tcBorders>
              <w:top w:val="single" w:sz="4" w:space="0" w:color="auto"/>
              <w:left w:val="single" w:sz="4" w:space="0" w:color="auto"/>
              <w:bottom w:val="single" w:sz="4" w:space="0" w:color="auto"/>
              <w:right w:val="single" w:sz="4" w:space="0" w:color="auto"/>
            </w:tcBorders>
          </w:tcPr>
          <w:p w14:paraId="3801D636" w14:textId="35C6B7F0" w:rsidR="00CF3557" w:rsidRPr="00EA0612" w:rsidRDefault="3A5EFF4E" w:rsidP="00672023">
            <w:r>
              <w:t xml:space="preserve">Step 1: Click add a new </w:t>
            </w:r>
            <w:r w:rsidR="005D2676">
              <w:t>Storage Box</w:t>
            </w:r>
            <w:r>
              <w:t xml:space="preserve"> button in </w:t>
            </w:r>
            <w:r w:rsidR="005D2676">
              <w:t>Storage Box</w:t>
            </w:r>
            <w:r>
              <w:t xml:space="preserve"> management.</w:t>
            </w:r>
          </w:p>
          <w:p w14:paraId="1CA5B683" w14:textId="66CC7F7D" w:rsidR="00CF3557" w:rsidRPr="00EA0612" w:rsidRDefault="3A5EFF4E" w:rsidP="00672023">
            <w:r>
              <w:t xml:space="preserve">Step 2: </w:t>
            </w:r>
            <w:r w:rsidR="00BB02D7">
              <w:t>Fill</w:t>
            </w:r>
            <w:r>
              <w:t xml:space="preserve"> new </w:t>
            </w:r>
            <w:r w:rsidR="005D2676">
              <w:t>Storage Box</w:t>
            </w:r>
            <w:r>
              <w:t>’s information.</w:t>
            </w:r>
          </w:p>
          <w:p w14:paraId="1FE4DB8C" w14:textId="2DB4CAF9" w:rsidR="00CF3557" w:rsidRPr="00EA0612" w:rsidRDefault="3A5EFF4E" w:rsidP="00672023">
            <w:r>
              <w:t xml:space="preserve">Step 3: Set the database parameters of new </w:t>
            </w:r>
            <w:r w:rsidR="005D2676">
              <w:t>Storage Box</w:t>
            </w:r>
            <w:r>
              <w:t>.</w:t>
            </w:r>
          </w:p>
          <w:p w14:paraId="2AAEBDEA" w14:textId="7DAE134A" w:rsidR="00CF3557" w:rsidRPr="00EA0612" w:rsidRDefault="3A5EFF4E" w:rsidP="00672023">
            <w:r>
              <w:t xml:space="preserve">Step 4: System displays new </w:t>
            </w:r>
            <w:r w:rsidR="005D2676">
              <w:t>Storage Box</w:t>
            </w:r>
            <w:r>
              <w:t xml:space="preserve"> in the website.</w:t>
            </w:r>
          </w:p>
          <w:p w14:paraId="0E27B00A" w14:textId="77777777" w:rsidR="00CF3557" w:rsidRPr="00EA0612" w:rsidRDefault="00CF3557" w:rsidP="00672023"/>
        </w:tc>
      </w:tr>
      <w:tr w:rsidR="00CF3557" w:rsidRPr="00EA0612" w14:paraId="333006DB"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8388" w:type="dxa"/>
            <w:gridSpan w:val="4"/>
            <w:tcBorders>
              <w:top w:val="single" w:sz="4" w:space="0" w:color="auto"/>
              <w:left w:val="single" w:sz="4" w:space="0" w:color="auto"/>
              <w:bottom w:val="single" w:sz="4" w:space="0" w:color="auto"/>
              <w:right w:val="single" w:sz="4" w:space="0" w:color="auto"/>
            </w:tcBorders>
          </w:tcPr>
          <w:p w14:paraId="18F84A65" w14:textId="77777777" w:rsidR="00CF3557" w:rsidRPr="00EA0612" w:rsidRDefault="00CF3557" w:rsidP="00672023">
            <w:pPr>
              <w:rPr>
                <w:b/>
              </w:rPr>
            </w:pPr>
            <w:r w:rsidRPr="00EA0612">
              <w:rPr>
                <w:b/>
              </w:rPr>
              <w:t>Alternative Flows</w:t>
            </w:r>
          </w:p>
        </w:tc>
      </w:tr>
      <w:tr w:rsidR="00CF3557" w:rsidRPr="00EA0612" w14:paraId="2B92884F"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cnfStyle w:val="000010000000" w:firstRow="0" w:lastRow="0" w:firstColumn="0" w:lastColumn="0" w:oddVBand="1" w:evenVBand="0" w:oddHBand="0" w:evenHBand="0" w:firstRowFirstColumn="0" w:firstRowLastColumn="0" w:lastRowFirstColumn="0" w:lastRowLastColumn="0"/>
            <w:tcW w:w="2685" w:type="dxa"/>
            <w:gridSpan w:val="2"/>
            <w:tcBorders>
              <w:top w:val="single" w:sz="4" w:space="0" w:color="auto"/>
              <w:left w:val="single" w:sz="4" w:space="0" w:color="auto"/>
              <w:bottom w:val="single" w:sz="4" w:space="0" w:color="auto"/>
              <w:right w:val="single" w:sz="4" w:space="0" w:color="auto"/>
            </w:tcBorders>
          </w:tcPr>
          <w:p w14:paraId="59AD10AE" w14:textId="77777777" w:rsidR="00CF3557" w:rsidRPr="00EA0612" w:rsidRDefault="00CF3557" w:rsidP="00672023">
            <w:pPr>
              <w:rPr>
                <w:b/>
              </w:rPr>
            </w:pPr>
            <w:r w:rsidRPr="00EA0612">
              <w:rPr>
                <w:b/>
              </w:rPr>
              <w:lastRenderedPageBreak/>
              <w:t>Title</w:t>
            </w:r>
          </w:p>
        </w:tc>
        <w:tc>
          <w:tcPr>
            <w:tcW w:w="5703" w:type="dxa"/>
            <w:gridSpan w:val="2"/>
            <w:tcBorders>
              <w:top w:val="single" w:sz="4" w:space="0" w:color="auto"/>
              <w:left w:val="single" w:sz="4" w:space="0" w:color="auto"/>
              <w:bottom w:val="single" w:sz="4" w:space="0" w:color="auto"/>
              <w:right w:val="single" w:sz="4" w:space="0" w:color="auto"/>
            </w:tcBorders>
            <w:shd w:val="clear" w:color="auto" w:fill="auto"/>
          </w:tcPr>
          <w:p w14:paraId="02F99ED9" w14:textId="77777777"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rPr>
                <w:b/>
              </w:rPr>
            </w:pPr>
            <w:r w:rsidRPr="00EA0612">
              <w:rPr>
                <w:b/>
              </w:rPr>
              <w:t>Description</w:t>
            </w:r>
          </w:p>
        </w:tc>
      </w:tr>
      <w:tr w:rsidR="00CF3557" w:rsidRPr="00EA0612" w14:paraId="39460AAE"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645"/>
        </w:trPr>
        <w:tc>
          <w:tcPr>
            <w:cnfStyle w:val="000010000000" w:firstRow="0" w:lastRow="0" w:firstColumn="0" w:lastColumn="0" w:oddVBand="1" w:evenVBand="0" w:oddHBand="0" w:evenHBand="0" w:firstRowFirstColumn="0" w:firstRowLastColumn="0" w:lastRowFirstColumn="0" w:lastRowLastColumn="0"/>
            <w:tcW w:w="2685" w:type="dxa"/>
            <w:gridSpan w:val="2"/>
            <w:tcBorders>
              <w:top w:val="single" w:sz="4" w:space="0" w:color="auto"/>
              <w:left w:val="single" w:sz="4" w:space="0" w:color="auto"/>
              <w:bottom w:val="single" w:sz="4" w:space="0" w:color="auto"/>
              <w:right w:val="single" w:sz="4" w:space="0" w:color="auto"/>
            </w:tcBorders>
          </w:tcPr>
          <w:p w14:paraId="11C40C2B" w14:textId="77777777" w:rsidR="00CF3557" w:rsidRPr="00EA0612" w:rsidRDefault="00B839B8" w:rsidP="00B839B8">
            <w:r w:rsidRPr="00EA0612">
              <w:t>Invalid information entered</w:t>
            </w:r>
          </w:p>
        </w:tc>
        <w:tc>
          <w:tcPr>
            <w:tcW w:w="5703" w:type="dxa"/>
            <w:gridSpan w:val="2"/>
            <w:tcBorders>
              <w:top w:val="single" w:sz="4" w:space="0" w:color="auto"/>
              <w:left w:val="single" w:sz="4" w:space="0" w:color="auto"/>
              <w:bottom w:val="single" w:sz="4" w:space="0" w:color="auto"/>
              <w:right w:val="single" w:sz="4" w:space="0" w:color="auto"/>
            </w:tcBorders>
            <w:shd w:val="clear" w:color="auto" w:fill="auto"/>
          </w:tcPr>
          <w:p w14:paraId="63484DCA"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1.</w:t>
            </w:r>
            <w:r w:rsidR="00B5731B" w:rsidRPr="00EA0612">
              <w:t xml:space="preserve"> Administrator enters invalid information.</w:t>
            </w:r>
          </w:p>
          <w:p w14:paraId="272025EC" w14:textId="77777777" w:rsidR="00CF3557" w:rsidRPr="00EA0612" w:rsidRDefault="00CF3557" w:rsidP="005F478A">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2. System displays information with appropriate message to correct </w:t>
            </w:r>
            <w:r w:rsidR="005F478A" w:rsidRPr="00EA0612">
              <w:t>invalid information</w:t>
            </w:r>
            <w:r w:rsidRPr="00EA0612">
              <w:t>.</w:t>
            </w:r>
          </w:p>
        </w:tc>
      </w:tr>
      <w:tr w:rsidR="00CF3557" w:rsidRPr="00EA0612" w14:paraId="050B3BB0"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cnfStyle w:val="000010000000" w:firstRow="0" w:lastRow="0" w:firstColumn="0" w:lastColumn="0" w:oddVBand="1" w:evenVBand="0" w:oddHBand="0" w:evenHBand="0" w:firstRowFirstColumn="0" w:firstRowLastColumn="0" w:lastRowFirstColumn="0" w:lastRowLastColumn="0"/>
            <w:tcW w:w="8388" w:type="dxa"/>
            <w:gridSpan w:val="4"/>
            <w:tcBorders>
              <w:top w:val="single" w:sz="4" w:space="0" w:color="auto"/>
              <w:left w:val="single" w:sz="4" w:space="0" w:color="auto"/>
              <w:bottom w:val="single" w:sz="4" w:space="0" w:color="auto"/>
              <w:right w:val="single" w:sz="4" w:space="0" w:color="auto"/>
            </w:tcBorders>
          </w:tcPr>
          <w:p w14:paraId="464C1E2D" w14:textId="77777777" w:rsidR="00CF3557" w:rsidRPr="00EA0612" w:rsidRDefault="00CF3557" w:rsidP="00672023">
            <w:pPr>
              <w:rPr>
                <w:b/>
              </w:rPr>
            </w:pPr>
            <w:r w:rsidRPr="00EA0612">
              <w:rPr>
                <w:b/>
              </w:rPr>
              <w:t>Pre-Conditions</w:t>
            </w:r>
          </w:p>
        </w:tc>
      </w:tr>
      <w:tr w:rsidR="00CF3557" w:rsidRPr="00EA0612" w14:paraId="2294F695"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8388" w:type="dxa"/>
            <w:gridSpan w:val="4"/>
            <w:tcBorders>
              <w:top w:val="single" w:sz="4" w:space="0" w:color="auto"/>
              <w:left w:val="single" w:sz="4" w:space="0" w:color="auto"/>
              <w:bottom w:val="single" w:sz="4" w:space="0" w:color="auto"/>
              <w:right w:val="single" w:sz="4" w:space="0" w:color="auto"/>
            </w:tcBorders>
          </w:tcPr>
          <w:p w14:paraId="5324F4B8" w14:textId="664FF3E8" w:rsidR="00CF3557" w:rsidRPr="00EA0612" w:rsidRDefault="3A5EFF4E" w:rsidP="00672023">
            <w:r>
              <w:t xml:space="preserve">The added </w:t>
            </w:r>
            <w:r w:rsidR="005D2676">
              <w:t>Storage Box</w:t>
            </w:r>
            <w:r>
              <w:t xml:space="preserve"> had not existed in the database before.</w:t>
            </w:r>
          </w:p>
          <w:p w14:paraId="60061E4C" w14:textId="77777777" w:rsidR="00CF3557" w:rsidRPr="00EA0612" w:rsidRDefault="00CF3557" w:rsidP="00672023"/>
        </w:tc>
      </w:tr>
      <w:tr w:rsidR="00CF3557" w:rsidRPr="00EA0612" w14:paraId="04D36FE6"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5"/>
        </w:trPr>
        <w:tc>
          <w:tcPr>
            <w:cnfStyle w:val="000010000000" w:firstRow="0" w:lastRow="0" w:firstColumn="0" w:lastColumn="0" w:oddVBand="1" w:evenVBand="0" w:oddHBand="0" w:evenHBand="0" w:firstRowFirstColumn="0" w:firstRowLastColumn="0" w:lastRowFirstColumn="0" w:lastRowLastColumn="0"/>
            <w:tcW w:w="8388" w:type="dxa"/>
            <w:gridSpan w:val="4"/>
            <w:tcBorders>
              <w:top w:val="single" w:sz="4" w:space="0" w:color="auto"/>
              <w:left w:val="single" w:sz="4" w:space="0" w:color="auto"/>
              <w:bottom w:val="single" w:sz="4" w:space="0" w:color="auto"/>
              <w:right w:val="single" w:sz="4" w:space="0" w:color="auto"/>
            </w:tcBorders>
          </w:tcPr>
          <w:p w14:paraId="147B18C9" w14:textId="35CABEC1" w:rsidR="00CF3557" w:rsidRPr="00EA0612" w:rsidRDefault="3A5EFF4E" w:rsidP="00672023">
            <w:r w:rsidRPr="3A5EFF4E">
              <w:rPr>
                <w:b/>
                <w:bCs/>
              </w:rPr>
              <w:t xml:space="preserve">Post-Condition </w:t>
            </w:r>
            <w:r>
              <w:t xml:space="preserve">  Administrator checks the database and the website to ensure that the new </w:t>
            </w:r>
            <w:r w:rsidR="005D2676">
              <w:t>Storage Box</w:t>
            </w:r>
            <w:r>
              <w:t xml:space="preserve"> is added successfully.</w:t>
            </w:r>
          </w:p>
          <w:p w14:paraId="44EAFD9C" w14:textId="77777777" w:rsidR="00CF3557" w:rsidRPr="00EA0612" w:rsidRDefault="00CF3557" w:rsidP="00672023">
            <w:pPr>
              <w:rPr>
                <w:b/>
              </w:rPr>
            </w:pPr>
          </w:p>
        </w:tc>
      </w:tr>
      <w:tr w:rsidR="00CF3557" w:rsidRPr="00EA0612" w14:paraId="33A41289"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670" w:type="dxa"/>
            <w:tcBorders>
              <w:top w:val="single" w:sz="4" w:space="0" w:color="auto"/>
              <w:left w:val="single" w:sz="4" w:space="0" w:color="auto"/>
              <w:bottom w:val="single" w:sz="4" w:space="0" w:color="auto"/>
              <w:right w:val="single" w:sz="4" w:space="0" w:color="auto"/>
            </w:tcBorders>
          </w:tcPr>
          <w:p w14:paraId="3B6F3ACC" w14:textId="77777777" w:rsidR="00CF3557" w:rsidRPr="00EA0612" w:rsidRDefault="00CF3557" w:rsidP="00672023">
            <w:pPr>
              <w:rPr>
                <w:b/>
              </w:rPr>
            </w:pPr>
            <w:r w:rsidRPr="00EA0612">
              <w:rPr>
                <w:b/>
              </w:rPr>
              <w:t>Title</w:t>
            </w:r>
          </w:p>
        </w:tc>
        <w:tc>
          <w:tcPr>
            <w:tcW w:w="5718" w:type="dxa"/>
            <w:gridSpan w:val="3"/>
            <w:tcBorders>
              <w:top w:val="single" w:sz="4" w:space="0" w:color="auto"/>
              <w:left w:val="single" w:sz="4" w:space="0" w:color="auto"/>
              <w:bottom w:val="single" w:sz="4" w:space="0" w:color="auto"/>
              <w:right w:val="single" w:sz="4" w:space="0" w:color="auto"/>
            </w:tcBorders>
            <w:shd w:val="clear" w:color="auto" w:fill="auto"/>
          </w:tcPr>
          <w:p w14:paraId="513D93E2"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rPr>
                <w:b/>
              </w:rPr>
            </w:pPr>
            <w:r w:rsidRPr="00EA0612">
              <w:rPr>
                <w:b/>
              </w:rPr>
              <w:t>Description</w:t>
            </w:r>
          </w:p>
        </w:tc>
      </w:tr>
      <w:tr w:rsidR="00CF3557" w:rsidRPr="00EA0612" w14:paraId="7ECF1F5F"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Borders>
              <w:top w:val="single" w:sz="4" w:space="0" w:color="auto"/>
              <w:left w:val="single" w:sz="4" w:space="0" w:color="auto"/>
              <w:bottom w:val="single" w:sz="4" w:space="0" w:color="auto"/>
              <w:right w:val="single" w:sz="4" w:space="0" w:color="auto"/>
            </w:tcBorders>
          </w:tcPr>
          <w:p w14:paraId="1C8EEC4D" w14:textId="77777777" w:rsidR="00CF3557" w:rsidRPr="00EA0612" w:rsidRDefault="00CF3557" w:rsidP="00672023">
            <w:r w:rsidRPr="00EA0612">
              <w:t>Success</w:t>
            </w:r>
          </w:p>
        </w:tc>
        <w:tc>
          <w:tcPr>
            <w:tcW w:w="5718" w:type="dxa"/>
            <w:gridSpan w:val="3"/>
            <w:tcBorders>
              <w:top w:val="single" w:sz="4" w:space="0" w:color="auto"/>
              <w:left w:val="single" w:sz="4" w:space="0" w:color="auto"/>
              <w:bottom w:val="single" w:sz="4" w:space="0" w:color="auto"/>
              <w:right w:val="single" w:sz="4" w:space="0" w:color="auto"/>
            </w:tcBorders>
            <w:shd w:val="clear" w:color="auto" w:fill="auto"/>
          </w:tcPr>
          <w:p w14:paraId="20214E03" w14:textId="55652B9A" w:rsidR="00CF3557" w:rsidRPr="00EA0612" w:rsidRDefault="005D2676" w:rsidP="00FA5492">
            <w:pPr>
              <w:widowControl/>
              <w:spacing w:line="240" w:lineRule="auto"/>
              <w:cnfStyle w:val="000000000000" w:firstRow="0" w:lastRow="0" w:firstColumn="0" w:lastColumn="0" w:oddVBand="0" w:evenVBand="0" w:oddHBand="0" w:evenHBand="0" w:firstRowFirstColumn="0" w:firstRowLastColumn="0" w:lastRowFirstColumn="0" w:lastRowLastColumn="0"/>
            </w:pPr>
            <w:r>
              <w:t>Storage Box</w:t>
            </w:r>
            <w:r w:rsidR="3A5EFF4E">
              <w:t xml:space="preserve"> is added to database.</w:t>
            </w:r>
          </w:p>
        </w:tc>
      </w:tr>
      <w:tr w:rsidR="00CF3557" w:rsidRPr="00EA0612" w14:paraId="2ED9AB10"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2670" w:type="dxa"/>
            <w:tcBorders>
              <w:top w:val="single" w:sz="4" w:space="0" w:color="auto"/>
              <w:left w:val="single" w:sz="4" w:space="0" w:color="auto"/>
              <w:bottom w:val="single" w:sz="4" w:space="0" w:color="auto"/>
              <w:right w:val="single" w:sz="4" w:space="0" w:color="auto"/>
            </w:tcBorders>
          </w:tcPr>
          <w:p w14:paraId="139C7F82" w14:textId="77777777" w:rsidR="00CF3557" w:rsidRPr="00EA0612" w:rsidRDefault="00CF3557" w:rsidP="00672023">
            <w:r w:rsidRPr="00EA0612">
              <w:t>Failure</w:t>
            </w:r>
          </w:p>
        </w:tc>
        <w:tc>
          <w:tcPr>
            <w:tcW w:w="5718" w:type="dxa"/>
            <w:gridSpan w:val="3"/>
            <w:tcBorders>
              <w:top w:val="single" w:sz="4" w:space="0" w:color="auto"/>
              <w:left w:val="single" w:sz="4" w:space="0" w:color="auto"/>
              <w:bottom w:val="single" w:sz="4" w:space="0" w:color="auto"/>
              <w:right w:val="single" w:sz="4" w:space="0" w:color="auto"/>
            </w:tcBorders>
            <w:shd w:val="clear" w:color="auto" w:fill="auto"/>
          </w:tcPr>
          <w:p w14:paraId="2116C0DE" w14:textId="1F3D6510" w:rsidR="00CF3557" w:rsidRPr="00EA0612" w:rsidRDefault="3A5EFF4E" w:rsidP="00FA5492">
            <w:pPr>
              <w:widowControl/>
              <w:spacing w:line="240" w:lineRule="auto"/>
              <w:cnfStyle w:val="000000100000" w:firstRow="0" w:lastRow="0" w:firstColumn="0" w:lastColumn="0" w:oddVBand="0" w:evenVBand="0" w:oddHBand="1" w:evenHBand="0" w:firstRowFirstColumn="0" w:firstRowLastColumn="0" w:lastRowFirstColumn="0" w:lastRowLastColumn="0"/>
            </w:pPr>
            <w:r>
              <w:t xml:space="preserve">The admin is unable to add new </w:t>
            </w:r>
            <w:r w:rsidR="005D2676">
              <w:t>Storage Box</w:t>
            </w:r>
            <w:r>
              <w:t xml:space="preserve"> to database for one or more reasons and an error is prompt.</w:t>
            </w:r>
          </w:p>
        </w:tc>
      </w:tr>
      <w:tr w:rsidR="00CF3557" w:rsidRPr="00EA0612" w14:paraId="788B273B"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Borders>
              <w:top w:val="single" w:sz="4" w:space="0" w:color="auto"/>
              <w:left w:val="single" w:sz="4" w:space="0" w:color="auto"/>
              <w:bottom w:val="single" w:sz="4" w:space="0" w:color="auto"/>
              <w:right w:val="single" w:sz="4" w:space="0" w:color="auto"/>
            </w:tcBorders>
          </w:tcPr>
          <w:p w14:paraId="63EB5FC2" w14:textId="77777777" w:rsidR="00CF3557" w:rsidRPr="00EA0612" w:rsidRDefault="00CF3557" w:rsidP="00672023">
            <w:pPr>
              <w:rPr>
                <w:b/>
              </w:rPr>
            </w:pPr>
            <w:r w:rsidRPr="00EA0612">
              <w:rPr>
                <w:b/>
              </w:rPr>
              <w:t>Extension Points</w:t>
            </w:r>
          </w:p>
        </w:tc>
        <w:tc>
          <w:tcPr>
            <w:tcW w:w="5718" w:type="dxa"/>
            <w:gridSpan w:val="3"/>
            <w:tcBorders>
              <w:top w:val="single" w:sz="4" w:space="0" w:color="auto"/>
              <w:left w:val="single" w:sz="4" w:space="0" w:color="auto"/>
              <w:bottom w:val="single" w:sz="4" w:space="0" w:color="auto"/>
              <w:right w:val="single" w:sz="4" w:space="0" w:color="auto"/>
            </w:tcBorders>
            <w:shd w:val="clear" w:color="auto" w:fill="auto"/>
          </w:tcPr>
          <w:p w14:paraId="48C9DA01" w14:textId="77777777"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None</w:t>
            </w:r>
          </w:p>
        </w:tc>
      </w:tr>
    </w:tbl>
    <w:p w14:paraId="4B94D5A5" w14:textId="77777777" w:rsidR="00CF3557" w:rsidRPr="00EA0612" w:rsidRDefault="00CF3557" w:rsidP="00CF3557">
      <w:pPr>
        <w:pStyle w:val="BodyText"/>
      </w:pPr>
    </w:p>
    <w:p w14:paraId="3DEEC669" w14:textId="77777777" w:rsidR="00CF3557" w:rsidRDefault="00CF3557" w:rsidP="00CF3557">
      <w:pPr>
        <w:pStyle w:val="BodyText"/>
      </w:pPr>
    </w:p>
    <w:p w14:paraId="22B53BCF" w14:textId="77777777" w:rsidR="00CF3557" w:rsidRDefault="00933184" w:rsidP="00CF3557">
      <w:pPr>
        <w:pStyle w:val="BodyText"/>
        <w:rPr>
          <w:rFonts w:ascii="Arial" w:hAnsi="Arial" w:cs="Arial"/>
          <w:b/>
        </w:rPr>
      </w:pPr>
      <w:r w:rsidRPr="0085196E">
        <w:rPr>
          <w:rFonts w:ascii="Arial" w:hAnsi="Arial" w:cs="Arial"/>
          <w:b/>
        </w:rPr>
        <w:t>2.2. Sequence Diagram</w:t>
      </w:r>
    </w:p>
    <w:p w14:paraId="3656B9AB" w14:textId="0F3A22EF" w:rsidR="0085196E" w:rsidRPr="0085196E" w:rsidRDefault="005D2676" w:rsidP="00CF3557">
      <w:pPr>
        <w:pStyle w:val="BodyText"/>
        <w:rPr>
          <w:rFonts w:ascii="Arial" w:hAnsi="Arial" w:cs="Arial"/>
          <w:b/>
        </w:rPr>
      </w:pPr>
      <w:r>
        <w:rPr>
          <w:noProof/>
        </w:rPr>
        <w:drawing>
          <wp:inline distT="0" distB="0" distL="0" distR="0" wp14:anchorId="445AF202" wp14:editId="7002FFA1">
            <wp:extent cx="5353050" cy="3724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050" cy="3724275"/>
                    </a:xfrm>
                    <a:prstGeom prst="rect">
                      <a:avLst/>
                    </a:prstGeom>
                  </pic:spPr>
                </pic:pic>
              </a:graphicData>
            </a:graphic>
          </wp:inline>
        </w:drawing>
      </w:r>
    </w:p>
    <w:p w14:paraId="45ADE1F4" w14:textId="77777777" w:rsidR="00CF3557" w:rsidRPr="007547FF" w:rsidRDefault="007547FF" w:rsidP="00CF3557">
      <w:pPr>
        <w:pStyle w:val="BodyText"/>
        <w:rPr>
          <w:rFonts w:ascii="Arial" w:hAnsi="Arial" w:cs="Arial"/>
          <w:b/>
        </w:rPr>
      </w:pPr>
      <w:r w:rsidRPr="007547FF">
        <w:rPr>
          <w:rFonts w:ascii="Arial" w:hAnsi="Arial" w:cs="Arial"/>
          <w:b/>
        </w:rPr>
        <w:t>2.3. Class Diagram</w:t>
      </w:r>
    </w:p>
    <w:p w14:paraId="45FB0818" w14:textId="77777777" w:rsidR="00CF3557" w:rsidRDefault="00CF3557" w:rsidP="00CF3557">
      <w:pPr>
        <w:pStyle w:val="BodyText"/>
      </w:pPr>
    </w:p>
    <w:p w14:paraId="049F31CB" w14:textId="77777777" w:rsidR="00CF3557" w:rsidRDefault="00CF3557" w:rsidP="00CF3557">
      <w:pPr>
        <w:pStyle w:val="BodyText"/>
      </w:pPr>
    </w:p>
    <w:p w14:paraId="53128261" w14:textId="77777777" w:rsidR="00CF3557" w:rsidRDefault="00CF3557" w:rsidP="00CF3557">
      <w:pPr>
        <w:pStyle w:val="BodyText"/>
      </w:pPr>
    </w:p>
    <w:p w14:paraId="62486C05" w14:textId="60C868D3" w:rsidR="000D4237" w:rsidRPr="003A0A9B" w:rsidRDefault="005D2676" w:rsidP="00E46506">
      <w:pPr>
        <w:pStyle w:val="BodyText"/>
        <w:ind w:left="0"/>
      </w:pPr>
      <w:r>
        <w:rPr>
          <w:noProof/>
        </w:rPr>
        <w:drawing>
          <wp:inline distT="0" distB="0" distL="0" distR="0" wp14:anchorId="036A61C3" wp14:editId="23353A07">
            <wp:extent cx="5772150" cy="419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2150" cy="4191000"/>
                    </a:xfrm>
                    <a:prstGeom prst="rect">
                      <a:avLst/>
                    </a:prstGeom>
                  </pic:spPr>
                </pic:pic>
              </a:graphicData>
            </a:graphic>
          </wp:inline>
        </w:drawing>
      </w:r>
    </w:p>
    <w:p w14:paraId="49FB0352" w14:textId="77777777" w:rsidR="00A61F9D" w:rsidRDefault="00172905">
      <w:pPr>
        <w:pStyle w:val="Heading1"/>
      </w:pPr>
      <w:bookmarkStart w:id="13" w:name="_Toc492766289"/>
      <w:r>
        <w:t>Derived Requirements</w:t>
      </w:r>
      <w:bookmarkEnd w:id="13"/>
    </w:p>
    <w:p w14:paraId="6E94BE96" w14:textId="77777777" w:rsidR="00A61F9D" w:rsidRDefault="0085196E" w:rsidP="0085196E">
      <w:pPr>
        <w:ind w:left="720"/>
      </w:pPr>
      <w:r>
        <w:t>None.</w:t>
      </w:r>
    </w:p>
    <w:p w14:paraId="4101652C" w14:textId="77777777" w:rsidR="0025652B" w:rsidRDefault="0025652B"/>
    <w:sectPr w:rsidR="0025652B">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4FC6A" w14:textId="77777777" w:rsidR="00F17710" w:rsidRDefault="00F17710">
      <w:pPr>
        <w:spacing w:line="240" w:lineRule="auto"/>
      </w:pPr>
      <w:r>
        <w:separator/>
      </w:r>
    </w:p>
  </w:endnote>
  <w:endnote w:type="continuationSeparator" w:id="0">
    <w:p w14:paraId="728F5F85" w14:textId="77777777" w:rsidR="00F17710" w:rsidRDefault="00F177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A61F9D" w:rsidRDefault="001729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99056E" w14:textId="77777777" w:rsidR="00A61F9D" w:rsidRDefault="00A61F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7E4F7" w14:textId="77777777" w:rsidR="00FA15BC" w:rsidRDefault="00FA15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3F7EC" w14:textId="77777777" w:rsidR="00FA15BC" w:rsidRDefault="00FA15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1F9D" w14:paraId="1A871DB0" w14:textId="77777777">
      <w:tc>
        <w:tcPr>
          <w:tcW w:w="3162" w:type="dxa"/>
          <w:tcBorders>
            <w:top w:val="nil"/>
            <w:left w:val="nil"/>
            <w:bottom w:val="nil"/>
            <w:right w:val="nil"/>
          </w:tcBorders>
        </w:tcPr>
        <w:p w14:paraId="3518BB34" w14:textId="77777777" w:rsidR="00A61F9D" w:rsidRDefault="00172905">
          <w:pPr>
            <w:ind w:right="360"/>
          </w:pPr>
          <w:r>
            <w:t>Confidential</w:t>
          </w:r>
        </w:p>
      </w:tc>
      <w:tc>
        <w:tcPr>
          <w:tcW w:w="3162" w:type="dxa"/>
          <w:tcBorders>
            <w:top w:val="nil"/>
            <w:left w:val="nil"/>
            <w:bottom w:val="nil"/>
            <w:right w:val="nil"/>
          </w:tcBorders>
        </w:tcPr>
        <w:p w14:paraId="1DC4B272" w14:textId="4105D603" w:rsidR="00A61F9D" w:rsidRDefault="00172905" w:rsidP="00DF549E">
          <w:pPr>
            <w:jc w:val="center"/>
          </w:pPr>
          <w:r>
            <w:rPr>
              <w:rFonts w:ascii="Symbol" w:eastAsia="Symbol" w:hAnsi="Symbol" w:cs="Symbol"/>
            </w:rPr>
            <w:t></w:t>
          </w:r>
          <w:r w:rsidR="00F17710">
            <w:fldChar w:fldCharType="begin"/>
          </w:r>
          <w:r w:rsidR="00F17710">
            <w:instrText xml:space="preserve"> DOCPROPERTY "Company"  \* MERGEFORMAT </w:instrText>
          </w:r>
          <w:r w:rsidR="00F17710">
            <w:fldChar w:fldCharType="separate"/>
          </w:r>
          <w:r w:rsidR="00DF549E">
            <w:t>G</w:t>
          </w:r>
          <w:r w:rsidR="00107B96">
            <w:t>roup</w:t>
          </w:r>
          <w:r w:rsidR="00FA15BC">
            <w:t xml:space="preserve"> 22</w:t>
          </w:r>
          <w:r w:rsidR="00107B96">
            <w:t xml:space="preserve"> 4C17</w:t>
          </w:r>
          <w:r w:rsidR="00F17710">
            <w:fldChar w:fldCharType="end"/>
          </w:r>
          <w:r w:rsidR="00322D3E">
            <w:t>/6C17</w:t>
          </w:r>
          <w:bookmarkStart w:id="14" w:name="_GoBack"/>
          <w:bookmarkEnd w:id="14"/>
          <w:r>
            <w:t xml:space="preserve">, </w:t>
          </w:r>
          <w:r w:rsidR="0023255D">
            <w:t>2019</w:t>
          </w:r>
        </w:p>
      </w:tc>
      <w:tc>
        <w:tcPr>
          <w:tcW w:w="3162" w:type="dxa"/>
          <w:tcBorders>
            <w:top w:val="nil"/>
            <w:left w:val="nil"/>
            <w:bottom w:val="nil"/>
            <w:right w:val="nil"/>
          </w:tcBorders>
        </w:tcPr>
        <w:p w14:paraId="4DC05359" w14:textId="77777777" w:rsidR="00A61F9D" w:rsidRDefault="001729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46A30">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46A30">
            <w:rPr>
              <w:rStyle w:val="PageNumber"/>
              <w:noProof/>
            </w:rPr>
            <w:t>6</w:t>
          </w:r>
          <w:r>
            <w:rPr>
              <w:rStyle w:val="PageNumber"/>
            </w:rPr>
            <w:fldChar w:fldCharType="end"/>
          </w:r>
        </w:p>
      </w:tc>
    </w:tr>
  </w:tbl>
  <w:p w14:paraId="1299C43A" w14:textId="77777777" w:rsidR="00A61F9D" w:rsidRDefault="00A61F9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6DB82" w14:textId="77777777" w:rsidR="00A61F9D" w:rsidRDefault="00A61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E12D5" w14:textId="77777777" w:rsidR="00F17710" w:rsidRDefault="00F17710">
      <w:pPr>
        <w:spacing w:line="240" w:lineRule="auto"/>
      </w:pPr>
      <w:r>
        <w:separator/>
      </w:r>
    </w:p>
  </w:footnote>
  <w:footnote w:type="continuationSeparator" w:id="0">
    <w:p w14:paraId="14D84765" w14:textId="77777777" w:rsidR="00F17710" w:rsidRDefault="00F177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08873" w14:textId="77777777" w:rsidR="00FA15BC" w:rsidRDefault="00FA1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BEF00" w14:textId="77777777" w:rsidR="00A61F9D" w:rsidRDefault="00A61F9D">
    <w:pPr>
      <w:rPr>
        <w:sz w:val="24"/>
      </w:rPr>
    </w:pPr>
  </w:p>
  <w:p w14:paraId="3461D779" w14:textId="77777777" w:rsidR="00A61F9D" w:rsidRDefault="00A61F9D">
    <w:pPr>
      <w:pBdr>
        <w:top w:val="single" w:sz="6" w:space="1" w:color="auto"/>
      </w:pBdr>
      <w:rPr>
        <w:sz w:val="24"/>
      </w:rPr>
    </w:pPr>
  </w:p>
  <w:p w14:paraId="541CA581" w14:textId="77777777" w:rsidR="00322D3E" w:rsidRDefault="00322D3E" w:rsidP="00322D3E">
    <w:pPr>
      <w:pBdr>
        <w:bottom w:val="single" w:sz="6" w:space="1" w:color="auto"/>
      </w:pBdr>
      <w:jc w:val="right"/>
      <w:rPr>
        <w:rFonts w:ascii="Arial" w:hAnsi="Arial"/>
        <w:b/>
        <w:sz w:val="36"/>
      </w:rPr>
    </w:pPr>
    <w:r>
      <w:rPr>
        <w:rFonts w:ascii="Arial" w:hAnsi="Arial"/>
        <w:b/>
        <w:sz w:val="36"/>
      </w:rPr>
      <w:t>Group 22 4C17/6C17</w:t>
    </w:r>
  </w:p>
  <w:p w14:paraId="3CF2D8B6" w14:textId="77777777" w:rsidR="00A61F9D" w:rsidRDefault="00A61F9D">
    <w:pPr>
      <w:pBdr>
        <w:bottom w:val="single" w:sz="6" w:space="1" w:color="auto"/>
      </w:pBdr>
      <w:jc w:val="right"/>
      <w:rPr>
        <w:sz w:val="24"/>
      </w:rPr>
    </w:pPr>
  </w:p>
  <w:p w14:paraId="0FB78278" w14:textId="77777777" w:rsidR="00A61F9D" w:rsidRDefault="00A61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FA4A1" w14:textId="77777777" w:rsidR="00FA15BC" w:rsidRDefault="00FA15B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1F9D" w14:paraId="0E6D3444" w14:textId="77777777">
      <w:tc>
        <w:tcPr>
          <w:tcW w:w="6379" w:type="dxa"/>
        </w:tcPr>
        <w:p w14:paraId="56846C8E" w14:textId="7311358E" w:rsidR="00A61F9D" w:rsidRPr="00FA15BC" w:rsidRDefault="00FA15BC" w:rsidP="00FA15BC">
          <w:pPr>
            <w:widowControl/>
            <w:shd w:val="clear" w:color="auto" w:fill="F1F0F0"/>
            <w:spacing w:line="240" w:lineRule="auto"/>
            <w:rPr>
              <w:rFonts w:ascii="inherit" w:hAnsi="inherit" w:cs="Helvetica"/>
              <w:color w:val="444950"/>
            </w:rPr>
          </w:pPr>
          <w:r w:rsidRPr="00FA15BC">
            <w:rPr>
              <w:rFonts w:ascii="inherit" w:hAnsi="inherit" w:cs="Helvetica"/>
              <w:color w:val="444950"/>
            </w:rPr>
            <w:t>Eyeconic - Glasses Shop Management System</w:t>
          </w:r>
        </w:p>
      </w:tc>
      <w:tc>
        <w:tcPr>
          <w:tcW w:w="3179" w:type="dxa"/>
        </w:tcPr>
        <w:p w14:paraId="4D624A25" w14:textId="18BD81D5" w:rsidR="00A61F9D" w:rsidRDefault="00172905">
          <w:pPr>
            <w:tabs>
              <w:tab w:val="left" w:pos="1135"/>
            </w:tabs>
            <w:spacing w:before="40"/>
            <w:ind w:right="68"/>
          </w:pPr>
          <w:r>
            <w:t xml:space="preserve">  Version:           1.0</w:t>
          </w:r>
        </w:p>
      </w:tc>
    </w:tr>
    <w:tr w:rsidR="00A61F9D" w14:paraId="28947B36" w14:textId="77777777">
      <w:tc>
        <w:tcPr>
          <w:tcW w:w="6379" w:type="dxa"/>
        </w:tcPr>
        <w:p w14:paraId="0ACFF797" w14:textId="75460651" w:rsidR="00A61F9D" w:rsidRDefault="00F17710">
          <w:r>
            <w:fldChar w:fldCharType="begin"/>
          </w:r>
          <w:r>
            <w:instrText xml:space="preserve"> TITLE  \* MERGEFORMAT </w:instrText>
          </w:r>
          <w:r>
            <w:fldChar w:fldCharType="separate"/>
          </w:r>
          <w:r w:rsidR="0025652B">
            <w:t>Use-Case-Realizati</w:t>
          </w:r>
          <w:r w:rsidR="004915BC">
            <w:t xml:space="preserve">on Specification: Add </w:t>
          </w:r>
          <w:r w:rsidR="005D2676">
            <w:t>Storage Box</w:t>
          </w:r>
          <w:r w:rsidR="00FA15BC">
            <w:t xml:space="preserve"> </w:t>
          </w:r>
          <w:r>
            <w:fldChar w:fldCharType="end"/>
          </w:r>
          <w:r w:rsidR="00FA15BC">
            <w:t xml:space="preserve"> </w:t>
          </w:r>
        </w:p>
      </w:tc>
      <w:tc>
        <w:tcPr>
          <w:tcW w:w="3179" w:type="dxa"/>
        </w:tcPr>
        <w:p w14:paraId="51B2021F" w14:textId="42E6075F" w:rsidR="00A61F9D" w:rsidRDefault="00172905" w:rsidP="00AB2229">
          <w:r>
            <w:t xml:space="preserve">  Issue Date:  </w:t>
          </w:r>
          <w:r w:rsidR="00FA15BC">
            <w:t>04</w:t>
          </w:r>
          <w:r>
            <w:t>/</w:t>
          </w:r>
          <w:r w:rsidR="005828C4">
            <w:t>11</w:t>
          </w:r>
          <w:r w:rsidR="00AB2229">
            <w:t>/2019</w:t>
          </w:r>
        </w:p>
      </w:tc>
    </w:tr>
    <w:tr w:rsidR="00A61F9D" w14:paraId="023C68CD" w14:textId="77777777">
      <w:tc>
        <w:tcPr>
          <w:tcW w:w="9558" w:type="dxa"/>
          <w:gridSpan w:val="2"/>
        </w:tcPr>
        <w:p w14:paraId="16E0C6D8" w14:textId="2DDF5627" w:rsidR="00A61F9D" w:rsidRDefault="00172905">
          <w:r>
            <w:t>document identifier</w:t>
          </w:r>
        </w:p>
      </w:tc>
    </w:tr>
  </w:tbl>
  <w:p w14:paraId="1FC39945" w14:textId="77777777" w:rsidR="00A61F9D" w:rsidRDefault="00A61F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7CC1D" w14:textId="77777777" w:rsidR="00A61F9D" w:rsidRDefault="00A61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4E69C6"/>
    <w:multiLevelType w:val="multilevel"/>
    <w:tmpl w:val="58AC2E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52B"/>
    <w:rsid w:val="000052C5"/>
    <w:rsid w:val="00091D23"/>
    <w:rsid w:val="000A7D6A"/>
    <w:rsid w:val="000D012C"/>
    <w:rsid w:val="000D4237"/>
    <w:rsid w:val="000F01CA"/>
    <w:rsid w:val="00100E98"/>
    <w:rsid w:val="00107B96"/>
    <w:rsid w:val="00172905"/>
    <w:rsid w:val="001B2C10"/>
    <w:rsid w:val="001E3EA8"/>
    <w:rsid w:val="0023255D"/>
    <w:rsid w:val="0025652B"/>
    <w:rsid w:val="0026234D"/>
    <w:rsid w:val="0028062C"/>
    <w:rsid w:val="002D663D"/>
    <w:rsid w:val="002F0004"/>
    <w:rsid w:val="00314234"/>
    <w:rsid w:val="00322D3E"/>
    <w:rsid w:val="003640B1"/>
    <w:rsid w:val="003A0A9B"/>
    <w:rsid w:val="00417D99"/>
    <w:rsid w:val="004839D7"/>
    <w:rsid w:val="00485F81"/>
    <w:rsid w:val="004915BC"/>
    <w:rsid w:val="004D12BD"/>
    <w:rsid w:val="004D2CBE"/>
    <w:rsid w:val="004E2709"/>
    <w:rsid w:val="004E51E0"/>
    <w:rsid w:val="00515C53"/>
    <w:rsid w:val="005349C8"/>
    <w:rsid w:val="00546A30"/>
    <w:rsid w:val="005828C4"/>
    <w:rsid w:val="005D2676"/>
    <w:rsid w:val="005F478A"/>
    <w:rsid w:val="006427FA"/>
    <w:rsid w:val="00673B8A"/>
    <w:rsid w:val="0068652C"/>
    <w:rsid w:val="006F51BF"/>
    <w:rsid w:val="007547FF"/>
    <w:rsid w:val="007562D3"/>
    <w:rsid w:val="007D2434"/>
    <w:rsid w:val="007F579C"/>
    <w:rsid w:val="00813858"/>
    <w:rsid w:val="0082409C"/>
    <w:rsid w:val="0084711D"/>
    <w:rsid w:val="0085168D"/>
    <w:rsid w:val="0085196E"/>
    <w:rsid w:val="008733B3"/>
    <w:rsid w:val="00886975"/>
    <w:rsid w:val="00887113"/>
    <w:rsid w:val="008E4E50"/>
    <w:rsid w:val="00933184"/>
    <w:rsid w:val="00974065"/>
    <w:rsid w:val="00A02F43"/>
    <w:rsid w:val="00A41B60"/>
    <w:rsid w:val="00A53B59"/>
    <w:rsid w:val="00A61F9D"/>
    <w:rsid w:val="00AB2229"/>
    <w:rsid w:val="00AB2A95"/>
    <w:rsid w:val="00B145C6"/>
    <w:rsid w:val="00B376C7"/>
    <w:rsid w:val="00B5731B"/>
    <w:rsid w:val="00B60DB0"/>
    <w:rsid w:val="00B75E9E"/>
    <w:rsid w:val="00B839B8"/>
    <w:rsid w:val="00BB02D7"/>
    <w:rsid w:val="00C201FD"/>
    <w:rsid w:val="00C277ED"/>
    <w:rsid w:val="00C42AC7"/>
    <w:rsid w:val="00C910F6"/>
    <w:rsid w:val="00CD1A1E"/>
    <w:rsid w:val="00CF3557"/>
    <w:rsid w:val="00D05ACD"/>
    <w:rsid w:val="00DF549E"/>
    <w:rsid w:val="00E002A7"/>
    <w:rsid w:val="00E46506"/>
    <w:rsid w:val="00E8160D"/>
    <w:rsid w:val="00EA0612"/>
    <w:rsid w:val="00EE6346"/>
    <w:rsid w:val="00F17710"/>
    <w:rsid w:val="00F86B7A"/>
    <w:rsid w:val="00FA15BC"/>
    <w:rsid w:val="00FA5492"/>
    <w:rsid w:val="00FE176A"/>
    <w:rsid w:val="3A5EF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FFD226"/>
  <w15:chartTrackingRefBased/>
  <w15:docId w15:val="{751A3292-3AD7-4C58-8626-69786F6F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TitleChar">
    <w:name w:val="Title Char"/>
    <w:link w:val="Title"/>
    <w:rsid w:val="0025652B"/>
    <w:rPr>
      <w:rFonts w:ascii="Arial" w:hAnsi="Arial"/>
      <w:b/>
      <w:sz w:val="36"/>
    </w:rPr>
  </w:style>
  <w:style w:type="table" w:styleId="LightList">
    <w:name w:val="Light List"/>
    <w:basedOn w:val="TableNormal"/>
    <w:uiPriority w:val="61"/>
    <w:rsid w:val="00CF355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5yl5">
    <w:name w:val="_5yl5"/>
    <w:basedOn w:val="DefaultParagraphFont"/>
    <w:rsid w:val="00FA1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95760">
      <w:bodyDiv w:val="1"/>
      <w:marLeft w:val="0"/>
      <w:marRight w:val="0"/>
      <w:marTop w:val="0"/>
      <w:marBottom w:val="0"/>
      <w:divBdr>
        <w:top w:val="none" w:sz="0" w:space="0" w:color="auto"/>
        <w:left w:val="none" w:sz="0" w:space="0" w:color="auto"/>
        <w:bottom w:val="none" w:sz="0" w:space="0" w:color="auto"/>
        <w:right w:val="none" w:sz="0" w:space="0" w:color="auto"/>
      </w:divBdr>
    </w:div>
    <w:div w:id="1180051312">
      <w:bodyDiv w:val="1"/>
      <w:marLeft w:val="0"/>
      <w:marRight w:val="0"/>
      <w:marTop w:val="0"/>
      <w:marBottom w:val="0"/>
      <w:divBdr>
        <w:top w:val="none" w:sz="0" w:space="0" w:color="auto"/>
        <w:left w:val="none" w:sz="0" w:space="0" w:color="auto"/>
        <w:bottom w:val="none" w:sz="0" w:space="0" w:color="auto"/>
        <w:right w:val="none" w:sz="0" w:space="0" w:color="auto"/>
      </w:divBdr>
      <w:divsChild>
        <w:div w:id="1499420983">
          <w:marLeft w:val="0"/>
          <w:marRight w:val="0"/>
          <w:marTop w:val="0"/>
          <w:marBottom w:val="0"/>
          <w:divBdr>
            <w:top w:val="none" w:sz="0" w:space="0" w:color="auto"/>
            <w:left w:val="none" w:sz="0" w:space="0" w:color="auto"/>
            <w:bottom w:val="none" w:sz="0" w:space="0" w:color="auto"/>
            <w:right w:val="none" w:sz="0" w:space="0" w:color="auto"/>
          </w:divBdr>
          <w:divsChild>
            <w:div w:id="1547066093">
              <w:marLeft w:val="0"/>
              <w:marRight w:val="0"/>
              <w:marTop w:val="0"/>
              <w:marBottom w:val="0"/>
              <w:divBdr>
                <w:top w:val="none" w:sz="0" w:space="0" w:color="auto"/>
                <w:left w:val="none" w:sz="0" w:space="0" w:color="auto"/>
                <w:bottom w:val="none" w:sz="0" w:space="0" w:color="auto"/>
                <w:right w:val="none" w:sz="0" w:space="0" w:color="auto"/>
              </w:divBdr>
              <w:divsChild>
                <w:div w:id="280385634">
                  <w:marLeft w:val="0"/>
                  <w:marRight w:val="0"/>
                  <w:marTop w:val="0"/>
                  <w:marBottom w:val="0"/>
                  <w:divBdr>
                    <w:top w:val="none" w:sz="0" w:space="0" w:color="auto"/>
                    <w:left w:val="none" w:sz="0" w:space="0" w:color="auto"/>
                    <w:bottom w:val="none" w:sz="0" w:space="0" w:color="auto"/>
                    <w:right w:val="none" w:sz="0" w:space="0" w:color="auto"/>
                  </w:divBdr>
                  <w:divsChild>
                    <w:div w:id="189488575">
                      <w:marLeft w:val="0"/>
                      <w:marRight w:val="0"/>
                      <w:marTop w:val="0"/>
                      <w:marBottom w:val="0"/>
                      <w:divBdr>
                        <w:top w:val="none" w:sz="0" w:space="0" w:color="auto"/>
                        <w:left w:val="none" w:sz="0" w:space="0" w:color="auto"/>
                        <w:bottom w:val="none" w:sz="0" w:space="0" w:color="auto"/>
                        <w:right w:val="none" w:sz="0" w:space="0" w:color="auto"/>
                      </w:divBdr>
                      <w:divsChild>
                        <w:div w:id="14150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17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2010%20Version%202\Desktop\rup_ucrs(Use-Case%20Realization-A&amp;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rup_ucrs(Use-Case Realization-A&amp;D)</Template>
  <TotalTime>58</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Windows 10 Version 2</dc:creator>
  <cp:keywords/>
  <dc:description/>
  <cp:lastModifiedBy>Nguyen Tuan Anh</cp:lastModifiedBy>
  <cp:revision>12</cp:revision>
  <cp:lastPrinted>1999-10-18T09:04:00Z</cp:lastPrinted>
  <dcterms:created xsi:type="dcterms:W3CDTF">2019-12-31T19:23:00Z</dcterms:created>
  <dcterms:modified xsi:type="dcterms:W3CDTF">2020-01-02T16:13:00Z</dcterms:modified>
</cp:coreProperties>
</file>