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C4" w:rsidRDefault="005828C4" w:rsidP="005828C4">
      <w:pPr>
        <w:pStyle w:val="Title"/>
        <w:jc w:val="right"/>
      </w:pPr>
      <w:r w:rsidRPr="00D23974">
        <w:t>Eyeconic - Glasses Shop Management System</w:t>
      </w:r>
    </w:p>
    <w:p w:rsidR="00A61F9D" w:rsidRDefault="0057539C" w:rsidP="00B02A3E">
      <w:pPr>
        <w:pStyle w:val="Title"/>
        <w:ind w:left="-90"/>
        <w:jc w:val="right"/>
      </w:pPr>
      <w:r>
        <w:fldChar w:fldCharType="begin"/>
      </w:r>
      <w:r>
        <w:instrText xml:space="preserve"> TITLE  \* MERGEFORMAT </w:instrText>
      </w:r>
      <w:r>
        <w:fldChar w:fldCharType="separate"/>
      </w:r>
      <w:r w:rsidR="0025652B">
        <w:t>Use-</w:t>
      </w:r>
      <w:r w:rsidR="0082409C">
        <w:t>Case-Realization Specification:</w:t>
      </w:r>
      <w:r w:rsidR="005828C4">
        <w:t xml:space="preserve"> </w:t>
      </w:r>
      <w:r w:rsidR="001D12EC">
        <w:t>M</w:t>
      </w:r>
      <w:r w:rsidR="00B02A3E">
        <w:t>0</w:t>
      </w:r>
      <w:r w:rsidR="001D12EC">
        <w:t>2</w:t>
      </w:r>
      <w:r w:rsidR="00B02A3E">
        <w:t>-</w:t>
      </w:r>
      <w:r w:rsidR="00ED0224">
        <w:t>Edit</w:t>
      </w:r>
      <w:r w:rsidR="004839D7">
        <w:t xml:space="preserve"> </w:t>
      </w:r>
      <w:r>
        <w:fldChar w:fldCharType="end"/>
      </w:r>
      <w:r w:rsidR="00CA4426">
        <w:t>User</w:t>
      </w:r>
    </w:p>
    <w:p w:rsidR="00A61F9D" w:rsidRDefault="00A61F9D">
      <w:pPr>
        <w:pStyle w:val="Title"/>
        <w:jc w:val="right"/>
      </w:pPr>
    </w:p>
    <w:p w:rsidR="00A61F9D" w:rsidRDefault="00172905">
      <w:pPr>
        <w:pStyle w:val="Title"/>
        <w:jc w:val="right"/>
        <w:rPr>
          <w:sz w:val="28"/>
        </w:rPr>
      </w:pPr>
      <w:r>
        <w:rPr>
          <w:sz w:val="28"/>
        </w:rPr>
        <w:t>Version 1.0</w:t>
      </w:r>
    </w:p>
    <w:p w:rsidR="00A61F9D" w:rsidRDefault="00A61F9D">
      <w:pPr>
        <w:pStyle w:val="Title"/>
        <w:rPr>
          <w:sz w:val="28"/>
        </w:rPr>
      </w:pPr>
    </w:p>
    <w:p w:rsidR="00A61F9D" w:rsidRDefault="00A61F9D"/>
    <w:p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rsidTr="000F01CA">
        <w:tc>
          <w:tcPr>
            <w:tcW w:w="2304" w:type="dxa"/>
          </w:tcPr>
          <w:p w:rsidR="00A61F9D" w:rsidRDefault="00172905" w:rsidP="000F01CA">
            <w:pPr>
              <w:pStyle w:val="Tabletext"/>
              <w:jc w:val="center"/>
              <w:rPr>
                <w:b/>
              </w:rPr>
            </w:pPr>
            <w:r>
              <w:rPr>
                <w:b/>
              </w:rPr>
              <w:t>Date</w:t>
            </w:r>
          </w:p>
        </w:tc>
        <w:tc>
          <w:tcPr>
            <w:tcW w:w="1152" w:type="dxa"/>
          </w:tcPr>
          <w:p w:rsidR="00A61F9D" w:rsidRDefault="00172905" w:rsidP="000F01CA">
            <w:pPr>
              <w:pStyle w:val="Tabletext"/>
              <w:jc w:val="center"/>
              <w:rPr>
                <w:b/>
              </w:rPr>
            </w:pPr>
            <w:r>
              <w:rPr>
                <w:b/>
              </w:rPr>
              <w:t>Version</w:t>
            </w:r>
          </w:p>
        </w:tc>
        <w:tc>
          <w:tcPr>
            <w:tcW w:w="3744" w:type="dxa"/>
          </w:tcPr>
          <w:p w:rsidR="00A61F9D" w:rsidRDefault="00172905" w:rsidP="000F01CA">
            <w:pPr>
              <w:pStyle w:val="Tabletext"/>
              <w:jc w:val="center"/>
              <w:rPr>
                <w:b/>
              </w:rPr>
            </w:pPr>
            <w:r>
              <w:rPr>
                <w:b/>
              </w:rPr>
              <w:t>Description</w:t>
            </w:r>
          </w:p>
        </w:tc>
        <w:tc>
          <w:tcPr>
            <w:tcW w:w="2304" w:type="dxa"/>
          </w:tcPr>
          <w:p w:rsidR="00A61F9D" w:rsidRDefault="00172905" w:rsidP="000F01CA">
            <w:pPr>
              <w:pStyle w:val="Tabletext"/>
              <w:jc w:val="center"/>
              <w:rPr>
                <w:b/>
              </w:rPr>
            </w:pPr>
            <w:r>
              <w:rPr>
                <w:b/>
              </w:rPr>
              <w:t>Author</w:t>
            </w:r>
          </w:p>
        </w:tc>
      </w:tr>
      <w:tr w:rsidR="00A61F9D" w:rsidTr="00ED0224">
        <w:trPr>
          <w:trHeight w:val="462"/>
        </w:trPr>
        <w:tc>
          <w:tcPr>
            <w:tcW w:w="2304" w:type="dxa"/>
            <w:vAlign w:val="bottom"/>
          </w:tcPr>
          <w:p w:rsidR="00A61F9D" w:rsidRPr="00ED0224" w:rsidRDefault="005828C4" w:rsidP="00ED0224">
            <w:pPr>
              <w:pStyle w:val="Tabletext"/>
              <w:spacing w:line="240" w:lineRule="auto"/>
              <w:jc w:val="center"/>
              <w:rPr>
                <w:sz w:val="22"/>
              </w:rPr>
            </w:pPr>
            <w:r w:rsidRPr="00ED0224">
              <w:rPr>
                <w:sz w:val="22"/>
              </w:rPr>
              <w:t>20/11</w:t>
            </w:r>
            <w:r w:rsidR="00AB2229" w:rsidRPr="00ED0224">
              <w:rPr>
                <w:sz w:val="22"/>
              </w:rPr>
              <w:t>/2019</w:t>
            </w:r>
          </w:p>
        </w:tc>
        <w:tc>
          <w:tcPr>
            <w:tcW w:w="1152" w:type="dxa"/>
            <w:vAlign w:val="bottom"/>
          </w:tcPr>
          <w:p w:rsidR="00A61F9D" w:rsidRPr="00ED0224" w:rsidRDefault="00AB2229" w:rsidP="00ED0224">
            <w:pPr>
              <w:pStyle w:val="Tabletext"/>
              <w:spacing w:line="240" w:lineRule="auto"/>
              <w:jc w:val="center"/>
              <w:rPr>
                <w:sz w:val="22"/>
              </w:rPr>
            </w:pPr>
            <w:r w:rsidRPr="00ED0224">
              <w:rPr>
                <w:sz w:val="22"/>
              </w:rPr>
              <w:t>1.0</w:t>
            </w:r>
          </w:p>
        </w:tc>
        <w:tc>
          <w:tcPr>
            <w:tcW w:w="3744" w:type="dxa"/>
            <w:vAlign w:val="bottom"/>
          </w:tcPr>
          <w:p w:rsidR="00A61F9D" w:rsidRPr="00ED0224" w:rsidRDefault="00AB2229" w:rsidP="00ED0224">
            <w:pPr>
              <w:pStyle w:val="Tabletext"/>
              <w:spacing w:line="240" w:lineRule="auto"/>
              <w:jc w:val="center"/>
              <w:rPr>
                <w:sz w:val="22"/>
              </w:rPr>
            </w:pPr>
            <w:r w:rsidRPr="00ED0224">
              <w:rPr>
                <w:sz w:val="22"/>
              </w:rPr>
              <w:t xml:space="preserve">The first version of </w:t>
            </w:r>
            <w:r w:rsidR="00ED0224" w:rsidRPr="00ED0224">
              <w:rPr>
                <w:sz w:val="22"/>
              </w:rPr>
              <w:t>edit</w:t>
            </w:r>
            <w:r w:rsidRPr="00ED0224">
              <w:rPr>
                <w:sz w:val="22"/>
              </w:rPr>
              <w:t xml:space="preserve"> </w:t>
            </w:r>
            <w:r w:rsidR="00CA4426">
              <w:rPr>
                <w:sz w:val="22"/>
              </w:rPr>
              <w:t>user</w:t>
            </w:r>
          </w:p>
        </w:tc>
        <w:tc>
          <w:tcPr>
            <w:tcW w:w="2304" w:type="dxa"/>
            <w:vAlign w:val="bottom"/>
          </w:tcPr>
          <w:p w:rsidR="00A61F9D" w:rsidRPr="00ED0224" w:rsidRDefault="001E3EA8" w:rsidP="00ED0224">
            <w:pPr>
              <w:pStyle w:val="Tabletext"/>
              <w:spacing w:line="240" w:lineRule="auto"/>
              <w:jc w:val="center"/>
              <w:rPr>
                <w:sz w:val="22"/>
              </w:rPr>
            </w:pPr>
            <w:r w:rsidRPr="00ED0224">
              <w:rPr>
                <w:sz w:val="22"/>
              </w:rPr>
              <w:t>Hoàng Tiến Long</w:t>
            </w:r>
          </w:p>
        </w:tc>
      </w:tr>
    </w:tbl>
    <w:p w:rsidR="00A61F9D" w:rsidRDefault="00A61F9D" w:rsidP="000F01CA">
      <w:pPr>
        <w:jc w:val="center"/>
      </w:pPr>
    </w:p>
    <w:p w:rsidR="00A61F9D" w:rsidRDefault="00172905">
      <w:pPr>
        <w:pStyle w:val="Title"/>
      </w:pPr>
      <w:r>
        <w:br w:type="page"/>
      </w:r>
      <w:r>
        <w:lastRenderedPageBreak/>
        <w:t>Table of Contents</w:t>
      </w:r>
    </w:p>
    <w:p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rsidR="00107B96" w:rsidRDefault="00172905">
      <w:pPr>
        <w:pStyle w:val="Title"/>
      </w:pPr>
      <w:r>
        <w:fldChar w:fldCharType="end"/>
      </w:r>
    </w:p>
    <w:p w:rsidR="00107B96" w:rsidRDefault="00107B96">
      <w:pPr>
        <w:pStyle w:val="Title"/>
      </w:pPr>
    </w:p>
    <w:p w:rsidR="00A61F9D" w:rsidRDefault="00172905">
      <w:pPr>
        <w:pStyle w:val="Title"/>
      </w:pPr>
      <w:r w:rsidRPr="00107B96">
        <w:br w:type="page"/>
      </w:r>
      <w:r w:rsidR="0057539C">
        <w:lastRenderedPageBreak/>
        <w:fldChar w:fldCharType="begin"/>
      </w:r>
      <w:r w:rsidR="0057539C">
        <w:instrText xml:space="preserve"> TITLE  \* MERGEFORMAT </w:instrText>
      </w:r>
      <w:r w:rsidR="0057539C">
        <w:fldChar w:fldCharType="separate"/>
      </w:r>
      <w:r w:rsidR="0025652B">
        <w:t>Use-C</w:t>
      </w:r>
      <w:r w:rsidR="001E3EA8">
        <w:t xml:space="preserve">ase-Realization Specification: </w:t>
      </w:r>
      <w:r w:rsidR="00ED0224">
        <w:t>Edit</w:t>
      </w:r>
      <w:r w:rsidR="00100E98">
        <w:t xml:space="preserve"> </w:t>
      </w:r>
      <w:r w:rsidR="00CA4426">
        <w:t>User</w:t>
      </w:r>
      <w:r w:rsidR="0057539C">
        <w:fldChar w:fldCharType="end"/>
      </w:r>
    </w:p>
    <w:p w:rsidR="00A61F9D" w:rsidRDefault="00172905">
      <w:pPr>
        <w:pStyle w:val="Heading1"/>
      </w:pPr>
      <w:bookmarkStart w:id="0" w:name="_Toc456598586"/>
      <w:bookmarkStart w:id="1" w:name="_Toc492766282"/>
      <w:r>
        <w:t>Introduction</w:t>
      </w:r>
      <w:bookmarkEnd w:id="0"/>
      <w:bookmarkEnd w:id="1"/>
    </w:p>
    <w:p w:rsidR="00A61F9D" w:rsidRDefault="00172905">
      <w:pPr>
        <w:pStyle w:val="Heading2"/>
      </w:pPr>
      <w:bookmarkStart w:id="2" w:name="_Toc456598587"/>
      <w:bookmarkStart w:id="3" w:name="_Toc492766283"/>
      <w:r>
        <w:t>Purpose</w:t>
      </w:r>
      <w:bookmarkEnd w:id="2"/>
      <w:bookmarkEnd w:id="3"/>
    </w:p>
    <w:p w:rsidR="00EE6346" w:rsidRPr="00EE6346" w:rsidRDefault="00EE6346" w:rsidP="00EE6346">
      <w:pPr>
        <w:ind w:left="720"/>
      </w:pPr>
      <w:r w:rsidRPr="00EE6346">
        <w:t xml:space="preserve">This document describes how the </w:t>
      </w:r>
      <w:r w:rsidR="00ED0224">
        <w:t>Edit</w:t>
      </w:r>
      <w:r w:rsidRPr="00EE6346">
        <w:t xml:space="preserve"> </w:t>
      </w:r>
      <w:r w:rsidR="00CA4426">
        <w:t>User</w:t>
      </w:r>
      <w:r w:rsidRPr="00EE6346">
        <w:t xml:space="preserve"> </w:t>
      </w:r>
      <w:r w:rsidR="00B75E9E">
        <w:t>use case</w:t>
      </w:r>
      <w:r w:rsidRPr="00EE6346">
        <w:t xml:space="preserve"> is realized within the design model</w:t>
      </w:r>
      <w:r w:rsidR="00417D99">
        <w:t>.</w:t>
      </w:r>
      <w:r w:rsidR="00B82EE9">
        <w:t xml:space="preserve"> </w:t>
      </w:r>
    </w:p>
    <w:p w:rsidR="00A61F9D" w:rsidRDefault="00172905">
      <w:pPr>
        <w:pStyle w:val="Heading2"/>
      </w:pPr>
      <w:bookmarkStart w:id="4" w:name="_Toc456598588"/>
      <w:bookmarkStart w:id="5" w:name="_Toc492766284"/>
      <w:r>
        <w:t>Scope</w:t>
      </w:r>
      <w:bookmarkEnd w:id="4"/>
      <w:bookmarkEnd w:id="5"/>
    </w:p>
    <w:p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rsidR="00A61F9D" w:rsidRDefault="00172905">
      <w:pPr>
        <w:pStyle w:val="Heading2"/>
      </w:pPr>
      <w:bookmarkStart w:id="6" w:name="_Toc456598589"/>
      <w:bookmarkStart w:id="7" w:name="_Toc492766285"/>
      <w:r>
        <w:t>Definitions, Acronyms, and Abbreviations</w:t>
      </w:r>
      <w:bookmarkEnd w:id="6"/>
      <w:bookmarkEnd w:id="7"/>
    </w:p>
    <w:p w:rsidR="004E51E0" w:rsidRPr="004E51E0" w:rsidRDefault="004E51E0" w:rsidP="004E51E0">
      <w:pPr>
        <w:ind w:left="720"/>
      </w:pPr>
      <w:r>
        <w:t>None.</w:t>
      </w:r>
    </w:p>
    <w:p w:rsidR="00A61F9D" w:rsidRDefault="00172905">
      <w:pPr>
        <w:pStyle w:val="Heading2"/>
      </w:pPr>
      <w:bookmarkStart w:id="8" w:name="_Toc456598590"/>
      <w:bookmarkStart w:id="9" w:name="_Toc492766286"/>
      <w:r>
        <w:t>References</w:t>
      </w:r>
      <w:bookmarkEnd w:id="8"/>
      <w:bookmarkEnd w:id="9"/>
    </w:p>
    <w:p w:rsidR="004E51E0" w:rsidRPr="004E51E0" w:rsidRDefault="004E51E0" w:rsidP="004E51E0">
      <w:pPr>
        <w:ind w:left="720"/>
      </w:pPr>
      <w:r>
        <w:t>None.</w:t>
      </w:r>
    </w:p>
    <w:p w:rsidR="00A61F9D" w:rsidRDefault="00172905">
      <w:pPr>
        <w:pStyle w:val="Heading2"/>
      </w:pPr>
      <w:bookmarkStart w:id="10" w:name="_Toc456598591"/>
      <w:bookmarkStart w:id="11" w:name="_Toc492766287"/>
      <w:r>
        <w:t>Overview</w:t>
      </w:r>
      <w:bookmarkEnd w:id="10"/>
      <w:bookmarkEnd w:id="11"/>
    </w:p>
    <w:p w:rsidR="00887113" w:rsidRPr="00887113" w:rsidRDefault="00887113" w:rsidP="00887113">
      <w:pPr>
        <w:ind w:left="720"/>
      </w:pPr>
      <w:r w:rsidRPr="00887113">
        <w:t xml:space="preserve">In the following section, Use-Case Realization Specification of the </w:t>
      </w:r>
      <w:r w:rsidR="00ED0224">
        <w:t>Edit</w:t>
      </w:r>
      <w:r>
        <w:t xml:space="preserve"> </w:t>
      </w:r>
      <w:r w:rsidR="00CA4426">
        <w:t>User</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61F9D" w:rsidRDefault="00172905">
      <w:pPr>
        <w:pStyle w:val="Heading1"/>
      </w:pPr>
      <w:bookmarkStart w:id="12" w:name="_Toc492766288"/>
      <w:r>
        <w:t>Flow of Events—Design</w:t>
      </w:r>
      <w:bookmarkEnd w:id="12"/>
      <w:r>
        <w:t xml:space="preserve"> </w:t>
      </w:r>
    </w:p>
    <w:p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rsidR="00C201FD" w:rsidRDefault="00C201FD" w:rsidP="001B2C10">
      <w:pPr>
        <w:rPr>
          <w:rFonts w:ascii="Arial" w:hAnsi="Arial" w:cs="Arial"/>
          <w:b/>
        </w:rPr>
      </w:pPr>
    </w:p>
    <w:p w:rsidR="00C201FD" w:rsidRPr="001B2C10" w:rsidRDefault="00CA4426" w:rsidP="006427FA">
      <w:pPr>
        <w:ind w:left="810"/>
        <w:rPr>
          <w:rFonts w:ascii="Arial" w:hAnsi="Arial" w:cs="Arial"/>
          <w:b/>
        </w:rPr>
      </w:pPr>
      <w:r w:rsidRPr="00CA4426">
        <w:rPr>
          <w:rFonts w:ascii="Arial" w:hAnsi="Arial" w:cs="Arial"/>
          <w:b/>
          <w:noProof/>
        </w:rPr>
        <w:drawing>
          <wp:inline distT="0" distB="0" distL="0" distR="0" wp14:anchorId="7A9F1021" wp14:editId="6B46724E">
            <wp:extent cx="3898506" cy="1133856"/>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0260" cy="1140183"/>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rsidR="00CF3557" w:rsidRPr="00EA0612" w:rsidRDefault="00ED0224"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Edit</w:t>
            </w:r>
            <w:r w:rsidR="00CF3557" w:rsidRPr="00EA0612">
              <w:t xml:space="preserve"> </w:t>
            </w:r>
            <w:r w:rsidR="00CA4426">
              <w:t>User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Brief Dexcription</w:t>
            </w:r>
          </w:p>
        </w:tc>
        <w:tc>
          <w:tcPr>
            <w:tcW w:w="5673" w:type="dxa"/>
            <w:shd w:val="clear" w:color="auto" w:fill="auto"/>
          </w:tcPr>
          <w:p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Administrator </w:t>
            </w:r>
            <w:r w:rsidR="00ED0224">
              <w:t>edit</w:t>
            </w:r>
            <w:r w:rsidR="00C42AC7" w:rsidRPr="00EA0612">
              <w:t>s</w:t>
            </w:r>
            <w:r w:rsidRPr="00EA0612">
              <w:t xml:space="preserve"> new </w:t>
            </w:r>
            <w:r w:rsidR="00CA4426">
              <w:t>users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Actors</w:t>
            </w:r>
          </w:p>
        </w:tc>
        <w:tc>
          <w:tcPr>
            <w:tcW w:w="5673" w:type="dxa"/>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Flow of  Events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Basic Flow</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Step 1: Click </w:t>
            </w:r>
            <w:r w:rsidR="00ED0224">
              <w:t>edit</w:t>
            </w:r>
            <w:r w:rsidRPr="00EA0612">
              <w:t xml:space="preserve"> a </w:t>
            </w:r>
            <w:r w:rsidR="00CA4426">
              <w:t>user</w:t>
            </w:r>
            <w:r w:rsidR="00E46506">
              <w:t xml:space="preserve"> button in </w:t>
            </w:r>
            <w:r w:rsidR="00CA4426">
              <w:t>user</w:t>
            </w:r>
            <w:r w:rsidR="00E46506">
              <w:t xml:space="preserve"> management</w:t>
            </w:r>
            <w:r w:rsidR="00601E8B">
              <w:t xml:space="preserve"> view page</w:t>
            </w:r>
            <w:r w:rsidR="00E46506">
              <w:t>.</w:t>
            </w:r>
          </w:p>
          <w:p w:rsidR="00CF3557" w:rsidRPr="00EA0612" w:rsidRDefault="00CF3557" w:rsidP="00672023">
            <w:r w:rsidRPr="00EA0612">
              <w:t xml:space="preserve">Step 2: </w:t>
            </w:r>
            <w:r w:rsidR="00B376C7" w:rsidRPr="00EA0612">
              <w:t>E</w:t>
            </w:r>
            <w:r w:rsidR="00AB2A95" w:rsidRPr="00EA0612">
              <w:t xml:space="preserve">nter </w:t>
            </w:r>
            <w:r w:rsidR="00ED0224">
              <w:t>changing</w:t>
            </w:r>
            <w:r w:rsidR="00AB2A95" w:rsidRPr="00EA0612">
              <w:t xml:space="preserve"> </w:t>
            </w:r>
            <w:r w:rsidR="00CA4426">
              <w:t>user</w:t>
            </w:r>
            <w:r w:rsidR="00AB2A95" w:rsidRPr="00EA0612">
              <w:t>’s information.</w:t>
            </w:r>
          </w:p>
          <w:p w:rsidR="00CF3557" w:rsidRPr="00EA0612" w:rsidRDefault="00CF3557" w:rsidP="00672023">
            <w:r w:rsidRPr="00EA0612">
              <w:t xml:space="preserve">Step 3: Set the database parameters of </w:t>
            </w:r>
            <w:r w:rsidR="00ED0224">
              <w:t>edited</w:t>
            </w:r>
            <w:r w:rsidRPr="00EA0612">
              <w:t xml:space="preserve"> </w:t>
            </w:r>
            <w:r w:rsidR="00CA4426">
              <w:t>user</w:t>
            </w:r>
            <w:r w:rsidRPr="00EA0612">
              <w:t>.</w:t>
            </w:r>
          </w:p>
          <w:p w:rsidR="00CF3557" w:rsidRPr="00EA0612" w:rsidRDefault="00CF3557" w:rsidP="00672023">
            <w:r w:rsidRPr="00EA0612">
              <w:t xml:space="preserve">Step 4: System displays </w:t>
            </w:r>
            <w:r w:rsidR="00ED0224">
              <w:t>edited</w:t>
            </w:r>
            <w:r w:rsidRPr="00EA0612">
              <w:t xml:space="preserve"> </w:t>
            </w:r>
            <w:r w:rsidR="00CA4426">
              <w:t>user</w:t>
            </w:r>
            <w:r w:rsidRPr="00EA0612">
              <w:t xml:space="preserve"> in the </w:t>
            </w:r>
            <w:r w:rsidR="009F66D9">
              <w:t>user view page</w:t>
            </w:r>
            <w:r w:rsidRPr="00EA0612">
              <w:t>.</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Alternative Flows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CF3557" w:rsidP="00672023">
            <w:pPr>
              <w:rPr>
                <w:b/>
              </w:rPr>
            </w:pPr>
            <w:r w:rsidRPr="00EA0612">
              <w:rPr>
                <w:b/>
              </w:rPr>
              <w:t>Title</w:t>
            </w:r>
          </w:p>
        </w:tc>
        <w:tc>
          <w:tcPr>
            <w:tcW w:w="5703" w:type="dxa"/>
            <w:gridSpan w:val="2"/>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B839B8" w:rsidP="00B839B8">
            <w:r w:rsidRPr="00EA0612">
              <w:lastRenderedPageBreak/>
              <w:t>Invalid information entered</w:t>
            </w:r>
          </w:p>
        </w:tc>
        <w:tc>
          <w:tcPr>
            <w:tcW w:w="5703" w:type="dxa"/>
            <w:gridSpan w:val="2"/>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Pre-Conditions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The </w:t>
            </w:r>
            <w:r w:rsidR="00ED0224">
              <w:t>edit</w:t>
            </w:r>
            <w:r w:rsidRPr="00EA0612">
              <w:t xml:space="preserve">ed </w:t>
            </w:r>
            <w:r w:rsidR="00CA4426">
              <w:t>user</w:t>
            </w:r>
            <w:r w:rsidRPr="00EA0612">
              <w:t xml:space="preserve"> had not existed in the database before.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rPr>
                <w:b/>
              </w:rPr>
              <w:t xml:space="preserve">Post-Condition </w:t>
            </w:r>
            <w:r w:rsidRPr="00EA0612">
              <w:t xml:space="preserve">  Administrator checks the database and the website to ensure that the new </w:t>
            </w:r>
            <w:r w:rsidR="00CA4426">
              <w:t>user</w:t>
            </w:r>
            <w:r w:rsidRPr="00EA0612">
              <w:t xml:space="preserve"> is </w:t>
            </w:r>
            <w:r w:rsidR="00ED0224">
              <w:t>edit</w:t>
            </w:r>
            <w:r w:rsidRPr="00EA0612">
              <w:t>ed successfully.</w:t>
            </w:r>
          </w:p>
          <w:p w:rsidR="00CF3557" w:rsidRPr="00EA0612" w:rsidRDefault="00CF3557" w:rsidP="00672023">
            <w:pPr>
              <w:rPr>
                <w:b/>
              </w:rPr>
            </w:pP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Title</w:t>
            </w:r>
          </w:p>
        </w:tc>
        <w:tc>
          <w:tcPr>
            <w:tcW w:w="5718" w:type="dxa"/>
            <w:gridSpan w:val="3"/>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Success</w:t>
            </w:r>
          </w:p>
        </w:tc>
        <w:tc>
          <w:tcPr>
            <w:tcW w:w="5718" w:type="dxa"/>
            <w:gridSpan w:val="3"/>
            <w:shd w:val="clear" w:color="auto" w:fill="auto"/>
          </w:tcPr>
          <w:p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CA4426">
              <w:t>user</w:t>
            </w:r>
            <w:r w:rsidRPr="00EA0612">
              <w:t xml:space="preserve"> is </w:t>
            </w:r>
            <w:r w:rsidR="00ED0224">
              <w:t>edit</w:t>
            </w:r>
            <w:r w:rsidRPr="00EA0612">
              <w:t>ed to database.</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Failure</w:t>
            </w:r>
          </w:p>
        </w:tc>
        <w:tc>
          <w:tcPr>
            <w:tcW w:w="5718" w:type="dxa"/>
            <w:gridSpan w:val="3"/>
            <w:tcBorders>
              <w:top w:val="single" w:sz="4" w:space="0" w:color="auto"/>
            </w:tcBorders>
            <w:shd w:val="clear" w:color="auto" w:fill="auto"/>
          </w:tcPr>
          <w:p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w:t>
            </w:r>
            <w:r w:rsidR="00ED0224">
              <w:t>edit</w:t>
            </w:r>
            <w:r w:rsidRPr="00EA0612">
              <w:t xml:space="preserve"> new </w:t>
            </w:r>
            <w:r w:rsidR="00CA4426">
              <w:t>user</w:t>
            </w:r>
            <w:r w:rsidRPr="00EA0612">
              <w:t xml:space="preserve"> to database for one or more reasons and an error is prompt.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Extension Points</w:t>
            </w:r>
          </w:p>
        </w:tc>
        <w:tc>
          <w:tcPr>
            <w:tcW w:w="5718" w:type="dxa"/>
            <w:gridSpan w:val="3"/>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rsidR="00CF3557" w:rsidRPr="00EA0612" w:rsidRDefault="00CF3557" w:rsidP="00CF3557">
      <w:pPr>
        <w:pStyle w:val="BodyText"/>
      </w:pPr>
    </w:p>
    <w:p w:rsidR="00CF3557" w:rsidRDefault="00CF3557" w:rsidP="00CF3557">
      <w:pPr>
        <w:pStyle w:val="BodyText"/>
      </w:pPr>
    </w:p>
    <w:p w:rsidR="00CF3557" w:rsidRDefault="00933184" w:rsidP="00CF3557">
      <w:pPr>
        <w:pStyle w:val="BodyText"/>
        <w:rPr>
          <w:rFonts w:ascii="Arial" w:hAnsi="Arial" w:cs="Arial"/>
          <w:b/>
        </w:rPr>
      </w:pPr>
      <w:r w:rsidRPr="0085196E">
        <w:rPr>
          <w:rFonts w:ascii="Arial" w:hAnsi="Arial" w:cs="Arial"/>
          <w:b/>
        </w:rPr>
        <w:t>2.2. Sequence Diagram</w:t>
      </w:r>
    </w:p>
    <w:p w:rsidR="0085196E" w:rsidRPr="0085196E" w:rsidRDefault="00E67A11" w:rsidP="00CF3557">
      <w:pPr>
        <w:pStyle w:val="BodyText"/>
        <w:rPr>
          <w:rFonts w:ascii="Arial" w:hAnsi="Arial" w:cs="Arial"/>
          <w:b/>
        </w:rPr>
      </w:pPr>
      <w:r w:rsidRPr="00E67A11">
        <w:rPr>
          <w:rFonts w:ascii="Arial" w:hAnsi="Arial" w:cs="Arial"/>
          <w:b/>
          <w:noProof/>
        </w:rPr>
        <w:drawing>
          <wp:inline distT="0" distB="0" distL="0" distR="0" wp14:anchorId="551EAEDE" wp14:editId="263BB1CB">
            <wp:extent cx="5325218" cy="374384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218" cy="3743847"/>
                    </a:xfrm>
                    <a:prstGeom prst="rect">
                      <a:avLst/>
                    </a:prstGeom>
                  </pic:spPr>
                </pic:pic>
              </a:graphicData>
            </a:graphic>
          </wp:inline>
        </w:drawing>
      </w:r>
    </w:p>
    <w:p w:rsidR="00CF3557" w:rsidRPr="007547FF" w:rsidRDefault="007547FF" w:rsidP="00CF3557">
      <w:pPr>
        <w:pStyle w:val="BodyText"/>
        <w:rPr>
          <w:rFonts w:ascii="Arial" w:hAnsi="Arial" w:cs="Arial"/>
          <w:b/>
        </w:rPr>
      </w:pPr>
      <w:r w:rsidRPr="007547FF">
        <w:rPr>
          <w:rFonts w:ascii="Arial" w:hAnsi="Arial" w:cs="Arial"/>
          <w:b/>
        </w:rPr>
        <w:t>2.3. Class Diagram</w:t>
      </w:r>
    </w:p>
    <w:p w:rsidR="00CF3557" w:rsidRDefault="00CF3557" w:rsidP="00CF3557">
      <w:pPr>
        <w:pStyle w:val="BodyText"/>
      </w:pPr>
    </w:p>
    <w:p w:rsidR="00CF3557" w:rsidRDefault="00CF3557" w:rsidP="00CF3557">
      <w:pPr>
        <w:pStyle w:val="BodyText"/>
      </w:pPr>
    </w:p>
    <w:p w:rsidR="00CF3557" w:rsidRDefault="00CF3557" w:rsidP="00CF3557">
      <w:pPr>
        <w:pStyle w:val="BodyText"/>
      </w:pPr>
    </w:p>
    <w:p w:rsidR="000D4237" w:rsidRPr="003A0A9B" w:rsidRDefault="00AD503A" w:rsidP="00E46506">
      <w:pPr>
        <w:pStyle w:val="BodyText"/>
        <w:ind w:left="0"/>
      </w:pPr>
      <w:r w:rsidRPr="00AD503A">
        <w:rPr>
          <w:noProof/>
        </w:rPr>
        <w:drawing>
          <wp:inline distT="0" distB="0" distL="0" distR="0" wp14:anchorId="17FE918D" wp14:editId="74888E2B">
            <wp:extent cx="4055678" cy="3840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4571" cy="3858370"/>
                    </a:xfrm>
                    <a:prstGeom prst="rect">
                      <a:avLst/>
                    </a:prstGeom>
                  </pic:spPr>
                </pic:pic>
              </a:graphicData>
            </a:graphic>
          </wp:inline>
        </w:drawing>
      </w:r>
    </w:p>
    <w:p w:rsidR="00A61F9D" w:rsidRDefault="00172905">
      <w:pPr>
        <w:pStyle w:val="Heading1"/>
      </w:pPr>
      <w:bookmarkStart w:id="13" w:name="_Toc492766289"/>
      <w:r>
        <w:t>Derived Requirements</w:t>
      </w:r>
      <w:bookmarkEnd w:id="13"/>
    </w:p>
    <w:p w:rsidR="00A61F9D" w:rsidRDefault="0085196E" w:rsidP="0085196E">
      <w:pPr>
        <w:ind w:left="720"/>
      </w:pPr>
      <w:r>
        <w:t>None.</w:t>
      </w:r>
    </w:p>
    <w:p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39C" w:rsidRDefault="0057539C">
      <w:pPr>
        <w:spacing w:line="240" w:lineRule="auto"/>
      </w:pPr>
      <w:r>
        <w:separator/>
      </w:r>
    </w:p>
  </w:endnote>
  <w:endnote w:type="continuationSeparator" w:id="0">
    <w:p w:rsidR="0057539C" w:rsidRDefault="00575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F9D" w:rsidRDefault="00A61F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E84" w:rsidRDefault="00403E8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E84" w:rsidRDefault="00403E8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tc>
        <w:tcPr>
          <w:tcW w:w="3162" w:type="dxa"/>
          <w:tcBorders>
            <w:top w:val="nil"/>
            <w:left w:val="nil"/>
            <w:bottom w:val="nil"/>
            <w:right w:val="nil"/>
          </w:tcBorders>
        </w:tcPr>
        <w:p w:rsidR="00A61F9D" w:rsidRDefault="00172905">
          <w:pPr>
            <w:ind w:right="360"/>
          </w:pPr>
          <w:r>
            <w:t>Confidential</w:t>
          </w:r>
        </w:p>
      </w:tc>
      <w:tc>
        <w:tcPr>
          <w:tcW w:w="3162" w:type="dxa"/>
          <w:tcBorders>
            <w:top w:val="nil"/>
            <w:left w:val="nil"/>
            <w:bottom w:val="nil"/>
            <w:right w:val="nil"/>
          </w:tcBorders>
        </w:tcPr>
        <w:p w:rsidR="00A61F9D" w:rsidRDefault="00172905" w:rsidP="00403E84">
          <w:pPr>
            <w:jc w:val="center"/>
          </w:pPr>
          <w:r>
            <w:sym w:font="Symbol" w:char="F0D3"/>
          </w:r>
          <w:r w:rsidR="00403E84">
            <w:t>Group 22 - 4C17/6C17</w:t>
          </w:r>
          <w:bookmarkStart w:id="14" w:name="_GoBack"/>
          <w:bookmarkEnd w:id="14"/>
          <w:r>
            <w:t xml:space="preserve">, </w:t>
          </w:r>
          <w:r>
            <w:fldChar w:fldCharType="begin"/>
          </w:r>
          <w:r>
            <w:instrText xml:space="preserve"> DATE \@ "yyyy" </w:instrText>
          </w:r>
          <w:r>
            <w:fldChar w:fldCharType="separate"/>
          </w:r>
          <w:r w:rsidR="00403E84">
            <w:rPr>
              <w:noProof/>
            </w:rPr>
            <w:t>2020</w:t>
          </w:r>
          <w:r>
            <w:fldChar w:fldCharType="end"/>
          </w:r>
        </w:p>
      </w:tc>
      <w:tc>
        <w:tcPr>
          <w:tcW w:w="3162" w:type="dxa"/>
          <w:tcBorders>
            <w:top w:val="nil"/>
            <w:left w:val="nil"/>
            <w:bottom w:val="nil"/>
            <w:right w:val="nil"/>
          </w:tcBorders>
        </w:tcPr>
        <w:p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03E84">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03E84">
            <w:rPr>
              <w:rStyle w:val="PageNumber"/>
              <w:noProof/>
            </w:rPr>
            <w:t>6</w:t>
          </w:r>
          <w:r>
            <w:rPr>
              <w:rStyle w:val="PageNumber"/>
            </w:rPr>
            <w:fldChar w:fldCharType="end"/>
          </w:r>
        </w:p>
      </w:tc>
    </w:tr>
  </w:tbl>
  <w:p w:rsidR="00A61F9D" w:rsidRDefault="00A61F9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39C" w:rsidRDefault="0057539C">
      <w:pPr>
        <w:spacing w:line="240" w:lineRule="auto"/>
      </w:pPr>
      <w:r>
        <w:separator/>
      </w:r>
    </w:p>
  </w:footnote>
  <w:footnote w:type="continuationSeparator" w:id="0">
    <w:p w:rsidR="0057539C" w:rsidRDefault="00575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E84" w:rsidRDefault="00403E8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rPr>
        <w:sz w:val="24"/>
      </w:rPr>
    </w:pPr>
  </w:p>
  <w:p w:rsidR="00A61F9D" w:rsidRDefault="00A61F9D">
    <w:pPr>
      <w:pBdr>
        <w:top w:val="single" w:sz="6" w:space="1" w:color="auto"/>
      </w:pBdr>
      <w:rPr>
        <w:sz w:val="24"/>
      </w:rPr>
    </w:pPr>
  </w:p>
  <w:p w:rsidR="00A61F9D" w:rsidRDefault="001729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75A9A">
      <w:rPr>
        <w:rFonts w:ascii="Arial" w:hAnsi="Arial"/>
        <w:b/>
        <w:sz w:val="36"/>
      </w:rPr>
      <w:t>Group 22 - 4C17/6C17</w:t>
    </w:r>
    <w:r>
      <w:rPr>
        <w:rFonts w:ascii="Arial" w:hAnsi="Arial"/>
        <w:b/>
        <w:sz w:val="36"/>
      </w:rPr>
      <w:fldChar w:fldCharType="end"/>
    </w:r>
  </w:p>
  <w:p w:rsidR="00A61F9D" w:rsidRDefault="00A61F9D">
    <w:pPr>
      <w:pBdr>
        <w:bottom w:val="single" w:sz="6" w:space="1" w:color="auto"/>
      </w:pBdr>
      <w:jc w:val="right"/>
      <w:rPr>
        <w:sz w:val="24"/>
      </w:rPr>
    </w:pPr>
  </w:p>
  <w:p w:rsidR="00A61F9D" w:rsidRDefault="00A61F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E84" w:rsidRDefault="00403E8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tc>
        <w:tcPr>
          <w:tcW w:w="6379" w:type="dxa"/>
        </w:tcPr>
        <w:p w:rsidR="00A61F9D" w:rsidRDefault="001E3EA8">
          <w:r w:rsidRPr="00D23974">
            <w:t>Eyeconic</w:t>
          </w:r>
        </w:p>
      </w:tc>
      <w:tc>
        <w:tcPr>
          <w:tcW w:w="3179" w:type="dxa"/>
        </w:tcPr>
        <w:p w:rsidR="00A61F9D" w:rsidRDefault="00172905">
          <w:pPr>
            <w:tabs>
              <w:tab w:val="left" w:pos="1135"/>
            </w:tabs>
            <w:spacing w:before="40"/>
            <w:ind w:right="68"/>
          </w:pPr>
          <w:r>
            <w:t xml:space="preserve">  Version:           1.0</w:t>
          </w:r>
        </w:p>
      </w:tc>
    </w:tr>
    <w:tr w:rsidR="00A61F9D">
      <w:tc>
        <w:tcPr>
          <w:tcW w:w="6379" w:type="dxa"/>
        </w:tcPr>
        <w:p w:rsidR="00A61F9D" w:rsidRDefault="0057539C">
          <w:r>
            <w:fldChar w:fldCharType="begin"/>
          </w:r>
          <w:r>
            <w:instrText xml:space="preserve"> TITLE  \* MERGEFORMAT </w:instrText>
          </w:r>
          <w:r>
            <w:fldChar w:fldCharType="separate"/>
          </w:r>
          <w:r w:rsidR="0025652B">
            <w:t>Use-Case-Realizati</w:t>
          </w:r>
          <w:r w:rsidR="004915BC">
            <w:t xml:space="preserve">on Specification: </w:t>
          </w:r>
          <w:r w:rsidR="001D12EC">
            <w:t>M02-</w:t>
          </w:r>
          <w:r w:rsidR="00ED0224">
            <w:t>Edit</w:t>
          </w:r>
          <w:r w:rsidR="004915BC">
            <w:t xml:space="preserve"> </w:t>
          </w:r>
          <w:r w:rsidR="00CA4426">
            <w:t>User</w:t>
          </w:r>
          <w:r>
            <w:fldChar w:fldCharType="end"/>
          </w:r>
        </w:p>
      </w:tc>
      <w:tc>
        <w:tcPr>
          <w:tcW w:w="3179" w:type="dxa"/>
        </w:tcPr>
        <w:p w:rsidR="00A61F9D" w:rsidRDefault="00172905" w:rsidP="00AB2229">
          <w:r>
            <w:t xml:space="preserve">  Issue Date:  </w:t>
          </w:r>
          <w:r w:rsidR="005828C4">
            <w:t>20</w:t>
          </w:r>
          <w:r>
            <w:t>/</w:t>
          </w:r>
          <w:r w:rsidR="005828C4">
            <w:t>11</w:t>
          </w:r>
          <w:r w:rsidR="00AB2229">
            <w:t>/2019</w:t>
          </w:r>
        </w:p>
      </w:tc>
    </w:tr>
    <w:tr w:rsidR="00A61F9D">
      <w:tc>
        <w:tcPr>
          <w:tcW w:w="9558" w:type="dxa"/>
          <w:gridSpan w:val="2"/>
        </w:tcPr>
        <w:p w:rsidR="00A61F9D" w:rsidRDefault="00172905">
          <w:r>
            <w:t>document identifier</w:t>
          </w:r>
        </w:p>
      </w:tc>
    </w:tr>
  </w:tbl>
  <w:p w:rsidR="00A61F9D" w:rsidRDefault="00A61F9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052C5"/>
    <w:rsid w:val="00091D23"/>
    <w:rsid w:val="000A7D6A"/>
    <w:rsid w:val="000D012C"/>
    <w:rsid w:val="000D4237"/>
    <w:rsid w:val="000F01CA"/>
    <w:rsid w:val="00100E98"/>
    <w:rsid w:val="00107B96"/>
    <w:rsid w:val="00145A0C"/>
    <w:rsid w:val="00172905"/>
    <w:rsid w:val="001B2C10"/>
    <w:rsid w:val="001D12EC"/>
    <w:rsid w:val="001E3EA8"/>
    <w:rsid w:val="0025652B"/>
    <w:rsid w:val="0026234D"/>
    <w:rsid w:val="00275A9A"/>
    <w:rsid w:val="0028062C"/>
    <w:rsid w:val="002E4FA8"/>
    <w:rsid w:val="002F0004"/>
    <w:rsid w:val="00314234"/>
    <w:rsid w:val="00343630"/>
    <w:rsid w:val="00391FB3"/>
    <w:rsid w:val="003A0A9B"/>
    <w:rsid w:val="00403E84"/>
    <w:rsid w:val="00417D99"/>
    <w:rsid w:val="004839D7"/>
    <w:rsid w:val="00485F81"/>
    <w:rsid w:val="004915BC"/>
    <w:rsid w:val="004A2D2F"/>
    <w:rsid w:val="004D12BD"/>
    <w:rsid w:val="004E2709"/>
    <w:rsid w:val="004E51E0"/>
    <w:rsid w:val="00515C53"/>
    <w:rsid w:val="0057539C"/>
    <w:rsid w:val="005828C4"/>
    <w:rsid w:val="005F478A"/>
    <w:rsid w:val="00601E8B"/>
    <w:rsid w:val="00620408"/>
    <w:rsid w:val="006427FA"/>
    <w:rsid w:val="00673B8A"/>
    <w:rsid w:val="0068652C"/>
    <w:rsid w:val="006F51BF"/>
    <w:rsid w:val="007547FF"/>
    <w:rsid w:val="007562D3"/>
    <w:rsid w:val="007D2434"/>
    <w:rsid w:val="0082409C"/>
    <w:rsid w:val="0085168D"/>
    <w:rsid w:val="0085196E"/>
    <w:rsid w:val="008733B3"/>
    <w:rsid w:val="00886975"/>
    <w:rsid w:val="00887113"/>
    <w:rsid w:val="008E4E50"/>
    <w:rsid w:val="00933184"/>
    <w:rsid w:val="00974065"/>
    <w:rsid w:val="009F66D9"/>
    <w:rsid w:val="00A02F43"/>
    <w:rsid w:val="00A53B59"/>
    <w:rsid w:val="00A61F9D"/>
    <w:rsid w:val="00AB2229"/>
    <w:rsid w:val="00AB2A95"/>
    <w:rsid w:val="00AD503A"/>
    <w:rsid w:val="00B02A3E"/>
    <w:rsid w:val="00B145C6"/>
    <w:rsid w:val="00B376C7"/>
    <w:rsid w:val="00B5731B"/>
    <w:rsid w:val="00B60DB0"/>
    <w:rsid w:val="00B75E9E"/>
    <w:rsid w:val="00B82EE9"/>
    <w:rsid w:val="00B839B8"/>
    <w:rsid w:val="00C201FD"/>
    <w:rsid w:val="00C214B9"/>
    <w:rsid w:val="00C277ED"/>
    <w:rsid w:val="00C42AC7"/>
    <w:rsid w:val="00C910F6"/>
    <w:rsid w:val="00CA4426"/>
    <w:rsid w:val="00CD1A1E"/>
    <w:rsid w:val="00CF3557"/>
    <w:rsid w:val="00D05ACD"/>
    <w:rsid w:val="00DF549E"/>
    <w:rsid w:val="00E002A7"/>
    <w:rsid w:val="00E46506"/>
    <w:rsid w:val="00E67A11"/>
    <w:rsid w:val="00E8160D"/>
    <w:rsid w:val="00EA0612"/>
    <w:rsid w:val="00ED0224"/>
    <w:rsid w:val="00EE6346"/>
    <w:rsid w:val="00F86B7A"/>
    <w:rsid w:val="00FA5492"/>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92D03F"/>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Realization-A&amp;D).dot</Template>
  <TotalTime>10</TotalTime>
  <Pages>6</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Windows User</cp:lastModifiedBy>
  <cp:revision>13</cp:revision>
  <cp:lastPrinted>1999-10-18T09:04:00Z</cp:lastPrinted>
  <dcterms:created xsi:type="dcterms:W3CDTF">2019-12-30T19:19:00Z</dcterms:created>
  <dcterms:modified xsi:type="dcterms:W3CDTF">2020-01-02T15:22:00Z</dcterms:modified>
</cp:coreProperties>
</file>